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0FD8" w14:textId="77777777" w:rsidR="006A0993" w:rsidRDefault="006A0993">
      <w:pPr>
        <w:pStyle w:val="Heading1"/>
        <w:rPr>
          <w:sz w:val="36"/>
        </w:rPr>
      </w:pPr>
      <w:r>
        <w:rPr>
          <w:sz w:val="36"/>
        </w:rPr>
        <w:t>Waukesha County Technical Institute</w:t>
      </w:r>
    </w:p>
    <w:p w14:paraId="7410C528" w14:textId="77777777" w:rsidR="006A0993" w:rsidRDefault="007B643A">
      <w:pPr>
        <w:rPr>
          <w:b/>
          <w:bCs/>
          <w:sz w:val="36"/>
        </w:rPr>
      </w:pPr>
      <w:r>
        <w:rPr>
          <w:b/>
          <w:bCs/>
          <w:sz w:val="36"/>
        </w:rPr>
        <w:t>152-1</w:t>
      </w:r>
      <w:r w:rsidR="007C2781">
        <w:rPr>
          <w:b/>
          <w:bCs/>
          <w:sz w:val="36"/>
        </w:rPr>
        <w:t>98 Distributed</w:t>
      </w:r>
      <w:r w:rsidR="0008148F">
        <w:rPr>
          <w:b/>
          <w:bCs/>
          <w:sz w:val="36"/>
        </w:rPr>
        <w:t xml:space="preserve"> Java</w:t>
      </w:r>
    </w:p>
    <w:p w14:paraId="42687AC1" w14:textId="77777777" w:rsidR="006A0993" w:rsidRDefault="006A0993">
      <w:pPr>
        <w:rPr>
          <w:sz w:val="36"/>
        </w:rPr>
      </w:pPr>
    </w:p>
    <w:p w14:paraId="3D3A1541" w14:textId="4BB4B1D0" w:rsidR="006A0993" w:rsidRDefault="006B4F8E">
      <w:pPr>
        <w:pStyle w:val="Heading1"/>
        <w:rPr>
          <w:sz w:val="24"/>
        </w:rPr>
      </w:pPr>
      <w:r>
        <w:rPr>
          <w:sz w:val="36"/>
        </w:rPr>
        <w:t xml:space="preserve">Class </w:t>
      </w:r>
      <w:r w:rsidR="00EC364E">
        <w:rPr>
          <w:sz w:val="36"/>
        </w:rPr>
        <w:t>5</w:t>
      </w:r>
      <w:r w:rsidR="004F56AA">
        <w:rPr>
          <w:sz w:val="36"/>
        </w:rPr>
        <w:t xml:space="preserve"> </w:t>
      </w:r>
      <w:r w:rsidR="00141C21">
        <w:rPr>
          <w:sz w:val="36"/>
        </w:rPr>
        <w:t>Plan</w:t>
      </w:r>
      <w:r>
        <w:rPr>
          <w:sz w:val="36"/>
        </w:rPr>
        <w:t xml:space="preserve"> and Assignments</w:t>
      </w:r>
    </w:p>
    <w:p w14:paraId="784E41F7" w14:textId="77777777" w:rsidR="006A0993" w:rsidRDefault="006A0993">
      <w:pPr>
        <w:rPr>
          <w:sz w:val="24"/>
        </w:rPr>
      </w:pPr>
    </w:p>
    <w:p w14:paraId="6D459B63" w14:textId="77777777" w:rsidR="006A0993" w:rsidRDefault="006A0993">
      <w:pPr>
        <w:rPr>
          <w:b/>
          <w:sz w:val="24"/>
        </w:rPr>
      </w:pPr>
      <w:r>
        <w:rPr>
          <w:b/>
          <w:sz w:val="24"/>
        </w:rPr>
        <w:t>Discussion Activities:</w:t>
      </w:r>
    </w:p>
    <w:p w14:paraId="22670C25" w14:textId="55A13C20" w:rsidR="000B124E" w:rsidRPr="000B124E" w:rsidRDefault="000B124E" w:rsidP="00646503">
      <w:pPr>
        <w:numPr>
          <w:ilvl w:val="0"/>
          <w:numId w:val="1"/>
        </w:numPr>
        <w:rPr>
          <w:b/>
          <w:color w:val="FF0000"/>
          <w:sz w:val="24"/>
        </w:rPr>
      </w:pPr>
      <w:r w:rsidRPr="000B124E">
        <w:rPr>
          <w:b/>
          <w:color w:val="FF0000"/>
          <w:sz w:val="24"/>
        </w:rPr>
        <w:t>Due Today</w:t>
      </w:r>
      <w:r w:rsidR="00BE1406">
        <w:rPr>
          <w:b/>
          <w:color w:val="FF0000"/>
          <w:sz w:val="24"/>
        </w:rPr>
        <w:t xml:space="preserve"> and Announcements</w:t>
      </w:r>
      <w:r w:rsidRPr="000B124E">
        <w:rPr>
          <w:b/>
          <w:color w:val="FF0000"/>
          <w:sz w:val="24"/>
        </w:rPr>
        <w:t>:</w:t>
      </w:r>
    </w:p>
    <w:p w14:paraId="66499F90" w14:textId="258C7AAF" w:rsidR="00EB2ADC" w:rsidRDefault="00183CC1" w:rsidP="00EB2ADC">
      <w:pPr>
        <w:numPr>
          <w:ilvl w:val="1"/>
          <w:numId w:val="4"/>
        </w:numPr>
        <w:rPr>
          <w:sz w:val="24"/>
        </w:rPr>
      </w:pPr>
      <w:r w:rsidRPr="00EB2ADC">
        <w:rPr>
          <w:sz w:val="24"/>
        </w:rPr>
        <w:t>Calculator labs due today</w:t>
      </w:r>
      <w:r w:rsidR="00BE1406">
        <w:rPr>
          <w:sz w:val="24"/>
        </w:rPr>
        <w:t xml:space="preserve"> on </w:t>
      </w:r>
      <w:proofErr w:type="spellStart"/>
      <w:r w:rsidR="00BE1406">
        <w:rPr>
          <w:sz w:val="24"/>
        </w:rPr>
        <w:t>GitHub</w:t>
      </w:r>
      <w:proofErr w:type="spellEnd"/>
    </w:p>
    <w:p w14:paraId="3BEB6C23" w14:textId="77777777" w:rsidR="00BA36E3" w:rsidRDefault="00EB2ADC" w:rsidP="00FE0938">
      <w:pPr>
        <w:numPr>
          <w:ilvl w:val="1"/>
          <w:numId w:val="4"/>
        </w:numPr>
        <w:rPr>
          <w:sz w:val="24"/>
        </w:rPr>
      </w:pPr>
      <w:r>
        <w:rPr>
          <w:sz w:val="24"/>
        </w:rPr>
        <w:t>JSTL and EL reading assignments should be completed by today</w:t>
      </w:r>
    </w:p>
    <w:p w14:paraId="5E61539B" w14:textId="518280E6" w:rsidR="0040214E" w:rsidRPr="00FE0938" w:rsidRDefault="00BA36E3" w:rsidP="00FE0938">
      <w:pPr>
        <w:numPr>
          <w:ilvl w:val="1"/>
          <w:numId w:val="4"/>
        </w:numPr>
        <w:rPr>
          <w:sz w:val="24"/>
        </w:rPr>
      </w:pPr>
      <w:r>
        <w:rPr>
          <w:sz w:val="24"/>
        </w:rPr>
        <w:t>“</w:t>
      </w:r>
      <w:proofErr w:type="spellStart"/>
      <w:r>
        <w:rPr>
          <w:sz w:val="24"/>
        </w:rPr>
        <w:t>JstlExperiments</w:t>
      </w:r>
      <w:proofErr w:type="spellEnd"/>
      <w:r>
        <w:rPr>
          <w:sz w:val="24"/>
        </w:rPr>
        <w:t>” practice project due today</w:t>
      </w:r>
      <w:r w:rsidR="0045011F" w:rsidRPr="00FE0938">
        <w:rPr>
          <w:sz w:val="24"/>
        </w:rPr>
        <w:br/>
      </w:r>
    </w:p>
    <w:p w14:paraId="56D146C3" w14:textId="77777777" w:rsidR="00516D43" w:rsidRPr="00183CC1" w:rsidRDefault="000B124E" w:rsidP="00646503">
      <w:pPr>
        <w:numPr>
          <w:ilvl w:val="0"/>
          <w:numId w:val="1"/>
        </w:numPr>
        <w:rPr>
          <w:b/>
          <w:sz w:val="24"/>
        </w:rPr>
      </w:pPr>
      <w:r>
        <w:rPr>
          <w:b/>
          <w:sz w:val="24"/>
        </w:rPr>
        <w:t>Q&amp;A</w:t>
      </w:r>
    </w:p>
    <w:p w14:paraId="375DFFF3" w14:textId="77777777" w:rsidR="005842ED" w:rsidRDefault="005842ED" w:rsidP="005842ED">
      <w:pPr>
        <w:rPr>
          <w:b/>
          <w:sz w:val="24"/>
        </w:rPr>
      </w:pPr>
    </w:p>
    <w:p w14:paraId="1CC328C4" w14:textId="77777777" w:rsidR="00D72034" w:rsidRPr="00516D43" w:rsidRDefault="0045011F" w:rsidP="00646503">
      <w:pPr>
        <w:numPr>
          <w:ilvl w:val="0"/>
          <w:numId w:val="1"/>
        </w:numPr>
        <w:rPr>
          <w:sz w:val="24"/>
        </w:rPr>
      </w:pPr>
      <w:r>
        <w:rPr>
          <w:b/>
          <w:sz w:val="24"/>
        </w:rPr>
        <w:t>Solutions to the “</w:t>
      </w:r>
      <w:r w:rsidR="00EB2ADC">
        <w:rPr>
          <w:b/>
          <w:sz w:val="24"/>
        </w:rPr>
        <w:t>Calculators</w:t>
      </w:r>
      <w:r>
        <w:rPr>
          <w:b/>
          <w:sz w:val="24"/>
        </w:rPr>
        <w:t>” MVC project</w:t>
      </w:r>
    </w:p>
    <w:p w14:paraId="05FFA2C6" w14:textId="77777777" w:rsidR="0045011F" w:rsidRPr="0045011F" w:rsidRDefault="0045011F" w:rsidP="00646503">
      <w:pPr>
        <w:numPr>
          <w:ilvl w:val="0"/>
          <w:numId w:val="5"/>
        </w:numPr>
        <w:rPr>
          <w:b/>
          <w:bCs/>
          <w:sz w:val="24"/>
        </w:rPr>
      </w:pPr>
      <w:r>
        <w:rPr>
          <w:sz w:val="24"/>
        </w:rPr>
        <w:t>Student solutions</w:t>
      </w:r>
    </w:p>
    <w:p w14:paraId="3B1448EB" w14:textId="77777777" w:rsidR="00646503" w:rsidRPr="00BA36E3" w:rsidRDefault="0045011F" w:rsidP="00646503">
      <w:pPr>
        <w:numPr>
          <w:ilvl w:val="0"/>
          <w:numId w:val="5"/>
        </w:numPr>
        <w:rPr>
          <w:b/>
          <w:bCs/>
          <w:sz w:val="24"/>
        </w:rPr>
      </w:pPr>
      <w:r>
        <w:rPr>
          <w:sz w:val="24"/>
        </w:rPr>
        <w:t>Instructor solution</w:t>
      </w:r>
    </w:p>
    <w:p w14:paraId="1697E1F5" w14:textId="0EC3F004" w:rsidR="00BA36E3" w:rsidRPr="00646503" w:rsidRDefault="00BA36E3" w:rsidP="00BA36E3">
      <w:pPr>
        <w:numPr>
          <w:ilvl w:val="1"/>
          <w:numId w:val="5"/>
        </w:numPr>
        <w:rPr>
          <w:b/>
          <w:bCs/>
          <w:sz w:val="24"/>
        </w:rPr>
      </w:pPr>
      <w:r w:rsidRPr="00BA36E3">
        <w:rPr>
          <w:sz w:val="24"/>
          <w:u w:val="single"/>
        </w:rPr>
        <w:t>Lessons learned</w:t>
      </w:r>
      <w:r>
        <w:rPr>
          <w:sz w:val="24"/>
        </w:rPr>
        <w:t xml:space="preserve">: never pass the </w:t>
      </w:r>
      <w:proofErr w:type="spellStart"/>
      <w:r>
        <w:rPr>
          <w:sz w:val="24"/>
        </w:rPr>
        <w:t>HttpServletRequest</w:t>
      </w:r>
      <w:proofErr w:type="spellEnd"/>
      <w:r>
        <w:rPr>
          <w:sz w:val="24"/>
        </w:rPr>
        <w:t xml:space="preserve"> or </w:t>
      </w:r>
      <w:proofErr w:type="spellStart"/>
      <w:r>
        <w:rPr>
          <w:sz w:val="24"/>
        </w:rPr>
        <w:t>HttpServletResponse</w:t>
      </w:r>
      <w:proofErr w:type="spellEnd"/>
      <w:r>
        <w:rPr>
          <w:sz w:val="24"/>
        </w:rPr>
        <w:t xml:space="preserve"> object to your model. If you do your model will be rigidly dependent on those controller objects, making your code less portable and less flexible.</w:t>
      </w:r>
    </w:p>
    <w:p w14:paraId="143E21B0" w14:textId="77777777" w:rsidR="00944EDA" w:rsidRPr="00944EDA" w:rsidRDefault="00944EDA" w:rsidP="00EB2ADC">
      <w:pPr>
        <w:ind w:left="1440"/>
        <w:rPr>
          <w:b/>
          <w:bCs/>
          <w:sz w:val="24"/>
        </w:rPr>
      </w:pPr>
    </w:p>
    <w:p w14:paraId="474F0F66" w14:textId="29B9F0F8" w:rsidR="00AB5E08" w:rsidRPr="00516D43" w:rsidRDefault="00AB5E08" w:rsidP="00AB5E08">
      <w:pPr>
        <w:numPr>
          <w:ilvl w:val="0"/>
          <w:numId w:val="1"/>
        </w:numPr>
        <w:rPr>
          <w:sz w:val="24"/>
        </w:rPr>
      </w:pPr>
      <w:r>
        <w:rPr>
          <w:b/>
          <w:sz w:val="24"/>
        </w:rPr>
        <w:t xml:space="preserve">Review of Student Work on </w:t>
      </w:r>
      <w:proofErr w:type="spellStart"/>
      <w:r>
        <w:rPr>
          <w:b/>
          <w:sz w:val="24"/>
        </w:rPr>
        <w:t>JstlExperiments</w:t>
      </w:r>
      <w:proofErr w:type="spellEnd"/>
      <w:r>
        <w:rPr>
          <w:b/>
          <w:sz w:val="24"/>
        </w:rPr>
        <w:t xml:space="preserve"> project</w:t>
      </w:r>
    </w:p>
    <w:p w14:paraId="4769911C" w14:textId="77777777" w:rsidR="00AB5E08" w:rsidRPr="00646503" w:rsidRDefault="00AB5E08" w:rsidP="00AB5E08">
      <w:pPr>
        <w:rPr>
          <w:b/>
          <w:bCs/>
          <w:sz w:val="24"/>
        </w:rPr>
      </w:pPr>
    </w:p>
    <w:p w14:paraId="2E9F06E6" w14:textId="77777777" w:rsidR="00EB2ADC" w:rsidRPr="00516D43" w:rsidRDefault="00EB2ADC" w:rsidP="00EB2ADC">
      <w:pPr>
        <w:tabs>
          <w:tab w:val="left" w:pos="720"/>
        </w:tabs>
        <w:rPr>
          <w:sz w:val="24"/>
        </w:rPr>
      </w:pPr>
      <w:r>
        <w:rPr>
          <w:b/>
          <w:sz w:val="24"/>
        </w:rPr>
        <w:t>Introduction to JSTL (Java Standard Tag Library) and EL (Expression Language)</w:t>
      </w:r>
    </w:p>
    <w:p w14:paraId="25D8749B" w14:textId="39F78BFB" w:rsidR="00EB2ADC" w:rsidRDefault="00FE45CA" w:rsidP="00EB2ADC">
      <w:pPr>
        <w:numPr>
          <w:ilvl w:val="0"/>
          <w:numId w:val="1"/>
        </w:numPr>
        <w:rPr>
          <w:sz w:val="24"/>
        </w:rPr>
      </w:pPr>
      <w:r>
        <w:rPr>
          <w:sz w:val="24"/>
        </w:rPr>
        <w:t>Syntax and basic us</w:t>
      </w:r>
      <w:r w:rsidR="00EB2ADC">
        <w:rPr>
          <w:sz w:val="24"/>
        </w:rPr>
        <w:t>age (see reference material below)</w:t>
      </w:r>
    </w:p>
    <w:p w14:paraId="7BFE29FC" w14:textId="77777777" w:rsidR="00EB2ADC" w:rsidRDefault="00EB2ADC" w:rsidP="00EB2ADC">
      <w:pPr>
        <w:numPr>
          <w:ilvl w:val="0"/>
          <w:numId w:val="1"/>
        </w:numPr>
        <w:rPr>
          <w:sz w:val="24"/>
        </w:rPr>
      </w:pPr>
      <w:r>
        <w:rPr>
          <w:sz w:val="24"/>
        </w:rPr>
        <w:t>Advantages:</w:t>
      </w:r>
    </w:p>
    <w:p w14:paraId="609D93EB" w14:textId="77777777" w:rsidR="00EB2ADC" w:rsidRDefault="00EB2ADC" w:rsidP="00EB2ADC">
      <w:pPr>
        <w:numPr>
          <w:ilvl w:val="1"/>
          <w:numId w:val="1"/>
        </w:numPr>
        <w:rPr>
          <w:sz w:val="24"/>
        </w:rPr>
      </w:pPr>
      <w:r>
        <w:rPr>
          <w:sz w:val="24"/>
        </w:rPr>
        <w:t>Reduce coupling to server side objects</w:t>
      </w:r>
    </w:p>
    <w:p w14:paraId="18408374" w14:textId="77777777" w:rsidR="00EB2ADC" w:rsidRDefault="00EB2ADC" w:rsidP="00EB2ADC">
      <w:pPr>
        <w:numPr>
          <w:ilvl w:val="1"/>
          <w:numId w:val="1"/>
        </w:numPr>
        <w:rPr>
          <w:sz w:val="24"/>
        </w:rPr>
      </w:pPr>
      <w:r>
        <w:rPr>
          <w:sz w:val="24"/>
        </w:rPr>
        <w:t>Reduce complexity by removing Java code from view and replacing with what are essentially macros that do things simply and with less code</w:t>
      </w:r>
    </w:p>
    <w:p w14:paraId="7DFFADE3" w14:textId="77777777" w:rsidR="00EB2ADC" w:rsidRDefault="00EB2ADC" w:rsidP="00EB2ADC">
      <w:pPr>
        <w:numPr>
          <w:ilvl w:val="1"/>
          <w:numId w:val="1"/>
        </w:numPr>
        <w:rPr>
          <w:sz w:val="24"/>
        </w:rPr>
      </w:pPr>
      <w:r>
        <w:rPr>
          <w:sz w:val="24"/>
        </w:rPr>
        <w:t>Reduce labor</w:t>
      </w:r>
    </w:p>
    <w:p w14:paraId="54BED8DF" w14:textId="77777777" w:rsidR="00EB2ADC" w:rsidRDefault="00EB2ADC" w:rsidP="00EB2ADC">
      <w:pPr>
        <w:numPr>
          <w:ilvl w:val="1"/>
          <w:numId w:val="1"/>
        </w:numPr>
        <w:rPr>
          <w:sz w:val="24"/>
        </w:rPr>
      </w:pPr>
      <w:r>
        <w:rPr>
          <w:sz w:val="24"/>
        </w:rPr>
        <w:t>Fails gracefully – no exceptions to worry about!</w:t>
      </w:r>
    </w:p>
    <w:p w14:paraId="3892C325" w14:textId="77777777" w:rsidR="00EB2ADC" w:rsidRDefault="00EB2ADC" w:rsidP="00EB2ADC">
      <w:pPr>
        <w:numPr>
          <w:ilvl w:val="0"/>
          <w:numId w:val="1"/>
        </w:numPr>
        <w:rPr>
          <w:sz w:val="24"/>
        </w:rPr>
      </w:pPr>
      <w:r>
        <w:rPr>
          <w:sz w:val="24"/>
        </w:rPr>
        <w:t>Disadvantages:</w:t>
      </w:r>
    </w:p>
    <w:p w14:paraId="71553E00" w14:textId="77777777" w:rsidR="00EB2ADC" w:rsidRDefault="00EB2ADC" w:rsidP="00EB2ADC">
      <w:pPr>
        <w:numPr>
          <w:ilvl w:val="1"/>
          <w:numId w:val="1"/>
        </w:numPr>
        <w:rPr>
          <w:sz w:val="24"/>
        </w:rPr>
      </w:pPr>
      <w:r>
        <w:rPr>
          <w:sz w:val="24"/>
        </w:rPr>
        <w:t>Two more “languages” to learn</w:t>
      </w:r>
    </w:p>
    <w:p w14:paraId="6E3884DA" w14:textId="77777777" w:rsidR="00EB2ADC" w:rsidRDefault="00EB2ADC" w:rsidP="00EB2ADC">
      <w:pPr>
        <w:numPr>
          <w:ilvl w:val="1"/>
          <w:numId w:val="1"/>
        </w:numPr>
        <w:rPr>
          <w:sz w:val="24"/>
        </w:rPr>
      </w:pPr>
      <w:r>
        <w:rPr>
          <w:sz w:val="24"/>
        </w:rPr>
        <w:t>Hard to debug</w:t>
      </w:r>
    </w:p>
    <w:p w14:paraId="094D8CF8" w14:textId="77DFAFEF" w:rsidR="00EB2ADC" w:rsidRDefault="00FE0938" w:rsidP="00EB2ADC">
      <w:pPr>
        <w:numPr>
          <w:ilvl w:val="1"/>
          <w:numId w:val="1"/>
        </w:numPr>
        <w:rPr>
          <w:sz w:val="24"/>
        </w:rPr>
      </w:pPr>
      <w:r>
        <w:rPr>
          <w:sz w:val="24"/>
        </w:rPr>
        <w:t>Not designer friendly</w:t>
      </w:r>
    </w:p>
    <w:p w14:paraId="3CAA0CD4" w14:textId="390E628D" w:rsidR="00FE0938" w:rsidRDefault="00FE0938" w:rsidP="00FE0938">
      <w:pPr>
        <w:numPr>
          <w:ilvl w:val="0"/>
          <w:numId w:val="1"/>
        </w:numPr>
        <w:rPr>
          <w:sz w:val="24"/>
        </w:rPr>
      </w:pPr>
      <w:r>
        <w:rPr>
          <w:sz w:val="24"/>
        </w:rPr>
        <w:t>Important To Dos</w:t>
      </w:r>
    </w:p>
    <w:p w14:paraId="1C24F36C" w14:textId="2B16E003" w:rsidR="00213916" w:rsidRPr="00213916" w:rsidRDefault="00213916" w:rsidP="00FE0938">
      <w:pPr>
        <w:numPr>
          <w:ilvl w:val="1"/>
          <w:numId w:val="1"/>
        </w:numPr>
        <w:rPr>
          <w:b/>
          <w:sz w:val="24"/>
        </w:rPr>
      </w:pPr>
      <w:r w:rsidRPr="00213916">
        <w:rPr>
          <w:b/>
          <w:sz w:val="24"/>
        </w:rPr>
        <w:t xml:space="preserve">SQL Functions: </w:t>
      </w:r>
      <w:r>
        <w:rPr>
          <w:sz w:val="24"/>
        </w:rPr>
        <w:t>Do not use! Violates Single Responsibility Principle in VIEW pages.</w:t>
      </w:r>
    </w:p>
    <w:p w14:paraId="07A6F522" w14:textId="780F2485" w:rsidR="00213916" w:rsidRPr="00213916" w:rsidRDefault="00213916" w:rsidP="00FE0938">
      <w:pPr>
        <w:numPr>
          <w:ilvl w:val="1"/>
          <w:numId w:val="1"/>
        </w:numPr>
        <w:rPr>
          <w:b/>
          <w:sz w:val="24"/>
        </w:rPr>
      </w:pPr>
      <w:proofErr w:type="gramStart"/>
      <w:r>
        <w:rPr>
          <w:b/>
          <w:sz w:val="24"/>
        </w:rPr>
        <w:t>i18n</w:t>
      </w:r>
      <w:proofErr w:type="gramEnd"/>
      <w:r>
        <w:rPr>
          <w:b/>
          <w:sz w:val="24"/>
        </w:rPr>
        <w:t xml:space="preserve">: </w:t>
      </w:r>
      <w:r>
        <w:rPr>
          <w:sz w:val="24"/>
        </w:rPr>
        <w:t>for internationalization. Don’t use now. We’ll discuss later in semester.</w:t>
      </w:r>
    </w:p>
    <w:p w14:paraId="0E7D8C26" w14:textId="3A0ACDB3" w:rsidR="00FE0938" w:rsidRDefault="00BA36E3" w:rsidP="00FE0938">
      <w:pPr>
        <w:numPr>
          <w:ilvl w:val="1"/>
          <w:numId w:val="1"/>
        </w:numPr>
        <w:rPr>
          <w:sz w:val="24"/>
        </w:rPr>
      </w:pPr>
      <w:r w:rsidRPr="00BA36E3">
        <w:rPr>
          <w:b/>
          <w:sz w:val="24"/>
        </w:rPr>
        <w:t>EL:</w:t>
      </w:r>
      <w:r>
        <w:rPr>
          <w:sz w:val="24"/>
        </w:rPr>
        <w:t xml:space="preserve"> y</w:t>
      </w:r>
      <w:r w:rsidR="00FE0938">
        <w:rPr>
          <w:sz w:val="24"/>
        </w:rPr>
        <w:t>ou do not need anything special in your JSP pages to use EL, however, you must be in a JSP page and you must be aware of the version of EL you are using (we are using the EL version that works with JEE 7)</w:t>
      </w:r>
    </w:p>
    <w:p w14:paraId="6EDAC155" w14:textId="3D9CBDD5" w:rsidR="00FE0938" w:rsidRPr="00FE0938" w:rsidRDefault="00FE0938" w:rsidP="00FE0938">
      <w:pPr>
        <w:numPr>
          <w:ilvl w:val="1"/>
          <w:numId w:val="1"/>
        </w:numPr>
        <w:rPr>
          <w:sz w:val="24"/>
        </w:rPr>
      </w:pPr>
      <w:r w:rsidRPr="00BA36E3">
        <w:rPr>
          <w:b/>
          <w:sz w:val="24"/>
        </w:rPr>
        <w:lastRenderedPageBreak/>
        <w:t>JSTL</w:t>
      </w:r>
      <w:r w:rsidR="00BA36E3" w:rsidRPr="00BA36E3">
        <w:rPr>
          <w:b/>
          <w:sz w:val="24"/>
        </w:rPr>
        <w:t>:</w:t>
      </w:r>
      <w:r w:rsidRPr="00FE0938">
        <w:rPr>
          <w:sz w:val="24"/>
        </w:rPr>
        <w:t xml:space="preserve"> you must be in a JSP page and you </w:t>
      </w:r>
      <w:r w:rsidRPr="00BA36E3">
        <w:rPr>
          <w:sz w:val="24"/>
          <w:u w:val="single"/>
        </w:rPr>
        <w:t xml:space="preserve">must add </w:t>
      </w:r>
      <w:proofErr w:type="spellStart"/>
      <w:r w:rsidRPr="00BA36E3">
        <w:rPr>
          <w:sz w:val="24"/>
          <w:u w:val="single"/>
        </w:rPr>
        <w:t>taglib</w:t>
      </w:r>
      <w:proofErr w:type="spellEnd"/>
      <w:r w:rsidRPr="00BA36E3">
        <w:rPr>
          <w:sz w:val="24"/>
          <w:u w:val="single"/>
        </w:rPr>
        <w:t xml:space="preserve"> statements at the top of the page</w:t>
      </w:r>
      <w:r w:rsidRPr="00FE0938">
        <w:rPr>
          <w:sz w:val="24"/>
        </w:rPr>
        <w:t xml:space="preserve">. Here are the most common </w:t>
      </w:r>
      <w:proofErr w:type="spellStart"/>
      <w:r w:rsidRPr="00FE0938">
        <w:rPr>
          <w:sz w:val="24"/>
        </w:rPr>
        <w:t>taglibs</w:t>
      </w:r>
      <w:proofErr w:type="spellEnd"/>
      <w:r w:rsidRPr="00FE0938">
        <w:rPr>
          <w:sz w:val="24"/>
        </w:rPr>
        <w:t xml:space="preserve"> which you can place at the top of every JSP even if you don’t use them (no performance penalty):</w:t>
      </w:r>
    </w:p>
    <w:p w14:paraId="20727753" w14:textId="77777777" w:rsidR="00FE0938" w:rsidRPr="00FE0938" w:rsidRDefault="00FE0938" w:rsidP="00FE0938">
      <w:pPr>
        <w:ind w:left="1080"/>
        <w:rPr>
          <w:rFonts w:ascii="Courier New" w:hAnsi="Courier New" w:cs="Courier New"/>
          <w:sz w:val="16"/>
        </w:rPr>
      </w:pPr>
      <w:r w:rsidRPr="00FE0938">
        <w:rPr>
          <w:sz w:val="24"/>
        </w:rPr>
        <w:br/>
      </w: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prefix="c"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="http://java.sun.com/jsp/jstl/core" %&gt;</w:t>
      </w:r>
    </w:p>
    <w:p w14:paraId="62587EEC"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fn</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="http://java.sun.com/jsp/jstl/functions" %&gt;</w:t>
      </w:r>
    </w:p>
    <w:p w14:paraId="780A006B"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fmt</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="http://java.sun.com/jsp/jstl/fmt" %&gt;</w:t>
      </w:r>
    </w:p>
    <w:p w14:paraId="32BEFD29"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prefix="sec" </w:t>
      </w:r>
      <w:proofErr w:type="spellStart"/>
      <w:r w:rsidRPr="00FE0938">
        <w:rPr>
          <w:rFonts w:ascii="Courier New" w:hAnsi="Courier New" w:cs="Courier New"/>
          <w:sz w:val="16"/>
        </w:rPr>
        <w:t>uri</w:t>
      </w:r>
      <w:proofErr w:type="spellEnd"/>
      <w:r w:rsidRPr="00FE0938">
        <w:rPr>
          <w:rFonts w:ascii="Courier New" w:hAnsi="Courier New" w:cs="Courier New"/>
          <w:sz w:val="16"/>
        </w:rPr>
        <w:t>="http://www.springframework.org/security/tags" %&gt;</w:t>
      </w:r>
    </w:p>
    <w:p w14:paraId="249675D1" w14:textId="5DF6EF2D" w:rsidR="00FE0938" w:rsidRPr="002B1323" w:rsidRDefault="00FE0938" w:rsidP="00FE0938">
      <w:pPr>
        <w:ind w:left="1080"/>
        <w:rPr>
          <w:sz w:val="24"/>
        </w:rPr>
      </w:pPr>
    </w:p>
    <w:p w14:paraId="3B3291DE" w14:textId="77777777" w:rsidR="00FE0938" w:rsidRPr="00FE0938" w:rsidRDefault="00FE0938" w:rsidP="00FE0938">
      <w:pPr>
        <w:tabs>
          <w:tab w:val="left" w:pos="720"/>
        </w:tabs>
        <w:rPr>
          <w:sz w:val="24"/>
        </w:rPr>
      </w:pPr>
      <w:r w:rsidRPr="00FE0938">
        <w:rPr>
          <w:b/>
          <w:sz w:val="24"/>
        </w:rPr>
        <w:t>Handling Exceptions in a controller</w:t>
      </w:r>
    </w:p>
    <w:p w14:paraId="1E12BB4E" w14:textId="2947C179" w:rsidR="00FE0938" w:rsidRDefault="00FE0938" w:rsidP="00FE0938">
      <w:pPr>
        <w:numPr>
          <w:ilvl w:val="0"/>
          <w:numId w:val="1"/>
        </w:numPr>
        <w:rPr>
          <w:sz w:val="24"/>
        </w:rPr>
      </w:pPr>
      <w:r>
        <w:rPr>
          <w:sz w:val="24"/>
        </w:rPr>
        <w:t>Instructor will demonstrate</w:t>
      </w:r>
    </w:p>
    <w:p w14:paraId="3D8B509D" w14:textId="2186FB1F" w:rsidR="00143621" w:rsidRDefault="00143621" w:rsidP="00FE0938">
      <w:pPr>
        <w:numPr>
          <w:ilvl w:val="0"/>
          <w:numId w:val="1"/>
        </w:numPr>
        <w:rPr>
          <w:sz w:val="24"/>
        </w:rPr>
      </w:pPr>
      <w:r>
        <w:rPr>
          <w:sz w:val="24"/>
        </w:rPr>
        <w:t>In general you should do traditional exception handling in the controller, and place the request dispatch code after the try-catch so that you can forward exception messages.</w:t>
      </w:r>
    </w:p>
    <w:p w14:paraId="1F808BFC" w14:textId="7EB99779" w:rsidR="00143621" w:rsidRDefault="00143621" w:rsidP="00FE0938">
      <w:pPr>
        <w:numPr>
          <w:ilvl w:val="0"/>
          <w:numId w:val="1"/>
        </w:numPr>
        <w:rPr>
          <w:sz w:val="24"/>
        </w:rPr>
      </w:pPr>
      <w:r>
        <w:rPr>
          <w:sz w:val="24"/>
        </w:rPr>
        <w:t xml:space="preserve">Java v7 introduced a new way to handle exceptions, called “try-with-resources”. Here is the documentation: </w:t>
      </w:r>
      <w:hyperlink r:id="rId7" w:history="1">
        <w:r w:rsidRPr="008535B4">
          <w:rPr>
            <w:rStyle w:val="Hyperlink"/>
            <w:sz w:val="24"/>
          </w:rPr>
          <w:t>https://docs.oracle.com/javase/tutorial/essential/exceptions/tryResourceClose.html</w:t>
        </w:r>
      </w:hyperlink>
      <w:r>
        <w:rPr>
          <w:sz w:val="24"/>
        </w:rPr>
        <w:t xml:space="preserve"> </w:t>
      </w:r>
    </w:p>
    <w:p w14:paraId="4FA86804" w14:textId="3DF583B1" w:rsidR="00FE0938" w:rsidRDefault="00143621" w:rsidP="00143621">
      <w:pPr>
        <w:numPr>
          <w:ilvl w:val="0"/>
          <w:numId w:val="1"/>
        </w:numPr>
        <w:rPr>
          <w:sz w:val="24"/>
        </w:rPr>
      </w:pPr>
      <w:r>
        <w:rPr>
          <w:sz w:val="24"/>
        </w:rPr>
        <w:t xml:space="preserve">It is recommended that you not use the try-with-resources approach to exception </w:t>
      </w:r>
      <w:proofErr w:type="gramStart"/>
      <w:r>
        <w:rPr>
          <w:sz w:val="24"/>
        </w:rPr>
        <w:t>handling,</w:t>
      </w:r>
      <w:proofErr w:type="gramEnd"/>
      <w:r>
        <w:rPr>
          <w:sz w:val="24"/>
        </w:rPr>
        <w:t xml:space="preserve"> because</w:t>
      </w:r>
      <w:r w:rsidR="00FE0938" w:rsidRPr="00143621">
        <w:rPr>
          <w:sz w:val="24"/>
        </w:rPr>
        <w:t xml:space="preserve"> once you </w:t>
      </w:r>
      <w:r w:rsidR="00BA36E3" w:rsidRPr="00143621">
        <w:rPr>
          <w:sz w:val="24"/>
        </w:rPr>
        <w:t>close</w:t>
      </w:r>
      <w:r w:rsidR="00FD2C0D" w:rsidRPr="00143621">
        <w:rPr>
          <w:sz w:val="24"/>
        </w:rPr>
        <w:t xml:space="preserve"> or flush</w:t>
      </w:r>
      <w:r w:rsidR="00BA36E3" w:rsidRPr="00143621">
        <w:rPr>
          <w:sz w:val="24"/>
        </w:rPr>
        <w:t xml:space="preserve"> the response object </w:t>
      </w:r>
      <w:r w:rsidR="00FE0938" w:rsidRPr="00143621">
        <w:rPr>
          <w:sz w:val="24"/>
        </w:rPr>
        <w:t xml:space="preserve">you cannot perform any other operations with that response object. This includes using the forward method of the </w:t>
      </w:r>
      <w:proofErr w:type="spellStart"/>
      <w:r w:rsidR="00FE0938" w:rsidRPr="00143621">
        <w:rPr>
          <w:sz w:val="24"/>
        </w:rPr>
        <w:t>RequestDispatcher</w:t>
      </w:r>
      <w:proofErr w:type="spellEnd"/>
      <w:r w:rsidR="00FE0938" w:rsidRPr="00143621">
        <w:rPr>
          <w:sz w:val="24"/>
        </w:rPr>
        <w:t>.</w:t>
      </w:r>
    </w:p>
    <w:p w14:paraId="0EC9FF63" w14:textId="76572385" w:rsidR="00143621" w:rsidRPr="00143621" w:rsidRDefault="00143621" w:rsidP="00143621">
      <w:pPr>
        <w:numPr>
          <w:ilvl w:val="0"/>
          <w:numId w:val="1"/>
        </w:numPr>
        <w:rPr>
          <w:sz w:val="24"/>
        </w:rPr>
      </w:pPr>
      <w:r>
        <w:rPr>
          <w:sz w:val="24"/>
        </w:rPr>
        <w:t xml:space="preserve">When you create a new Servlet in </w:t>
      </w:r>
      <w:proofErr w:type="spellStart"/>
      <w:r>
        <w:rPr>
          <w:sz w:val="24"/>
        </w:rPr>
        <w:t>Netbeans</w:t>
      </w:r>
      <w:proofErr w:type="spellEnd"/>
      <w:r>
        <w:rPr>
          <w:sz w:val="24"/>
        </w:rPr>
        <w:t xml:space="preserve"> you will get sample code in the </w:t>
      </w:r>
      <w:proofErr w:type="spellStart"/>
      <w:r>
        <w:rPr>
          <w:sz w:val="24"/>
        </w:rPr>
        <w:t>processRequest</w:t>
      </w:r>
      <w:proofErr w:type="spellEnd"/>
      <w:r>
        <w:rPr>
          <w:sz w:val="24"/>
        </w:rPr>
        <w:t xml:space="preserve"> method that uses the try-with-resources technique.</w:t>
      </w:r>
    </w:p>
    <w:p w14:paraId="6728313E" w14:textId="77777777" w:rsidR="00FE0938" w:rsidRDefault="00FE0938" w:rsidP="00FE0938">
      <w:pPr>
        <w:rPr>
          <w:sz w:val="24"/>
        </w:rPr>
      </w:pPr>
    </w:p>
    <w:p w14:paraId="7F25BD9D" w14:textId="77777777" w:rsidR="003263D2" w:rsidRPr="00516D43" w:rsidRDefault="00183CC1" w:rsidP="003263D2">
      <w:pPr>
        <w:tabs>
          <w:tab w:val="left" w:pos="720"/>
        </w:tabs>
        <w:rPr>
          <w:sz w:val="24"/>
        </w:rPr>
      </w:pPr>
      <w:r>
        <w:rPr>
          <w:b/>
          <w:sz w:val="24"/>
        </w:rPr>
        <w:t xml:space="preserve">Making CSS Easier, Making Your Apps Look More Professional: </w:t>
      </w:r>
      <w:r>
        <w:rPr>
          <w:b/>
          <w:sz w:val="24"/>
        </w:rPr>
        <w:br/>
        <w:t>Beginner’s Introduction to Twitter Bootstrap</w:t>
      </w:r>
    </w:p>
    <w:p w14:paraId="65E820BA" w14:textId="77777777" w:rsidR="006A0993" w:rsidRDefault="00183CC1" w:rsidP="00646503">
      <w:pPr>
        <w:numPr>
          <w:ilvl w:val="0"/>
          <w:numId w:val="1"/>
        </w:numPr>
        <w:rPr>
          <w:sz w:val="24"/>
        </w:rPr>
      </w:pPr>
      <w:r>
        <w:rPr>
          <w:sz w:val="24"/>
        </w:rPr>
        <w:t xml:space="preserve">You can download it and read the documentation at: </w:t>
      </w:r>
      <w:hyperlink r:id="rId8" w:history="1">
        <w:r w:rsidRPr="000331C7">
          <w:rPr>
            <w:rStyle w:val="Hyperlink"/>
            <w:sz w:val="24"/>
          </w:rPr>
          <w:t>http://getbootstrap.com/</w:t>
        </w:r>
      </w:hyperlink>
      <w:r>
        <w:rPr>
          <w:sz w:val="24"/>
        </w:rPr>
        <w:t xml:space="preserve"> </w:t>
      </w:r>
    </w:p>
    <w:p w14:paraId="153C609B" w14:textId="77777777" w:rsidR="00183CC1" w:rsidRDefault="00183CC1" w:rsidP="00646503">
      <w:pPr>
        <w:numPr>
          <w:ilvl w:val="0"/>
          <w:numId w:val="1"/>
        </w:numPr>
        <w:rPr>
          <w:sz w:val="24"/>
        </w:rPr>
      </w:pPr>
      <w:r>
        <w:rPr>
          <w:sz w:val="24"/>
        </w:rPr>
        <w:t xml:space="preserve">However, it’s better to use a CDN (Content Delivery Network). </w:t>
      </w:r>
      <w:r w:rsidR="00EB2ADC">
        <w:rPr>
          <w:sz w:val="24"/>
        </w:rPr>
        <w:t>S</w:t>
      </w:r>
      <w:r>
        <w:rPr>
          <w:sz w:val="24"/>
        </w:rPr>
        <w:t xml:space="preserve">ample </w:t>
      </w:r>
      <w:r w:rsidR="00EB2ADC">
        <w:rPr>
          <w:sz w:val="24"/>
        </w:rPr>
        <w:t>code for doing this</w:t>
      </w:r>
      <w:r>
        <w:rPr>
          <w:sz w:val="24"/>
        </w:rPr>
        <w:t xml:space="preserve"> is shown at the bottom of this class plan.</w:t>
      </w:r>
    </w:p>
    <w:p w14:paraId="4852D667" w14:textId="77777777" w:rsidR="001F0E33" w:rsidRDefault="001F0E33" w:rsidP="00646503">
      <w:pPr>
        <w:numPr>
          <w:ilvl w:val="0"/>
          <w:numId w:val="1"/>
        </w:numPr>
        <w:rPr>
          <w:sz w:val="24"/>
        </w:rPr>
      </w:pPr>
      <w:r>
        <w:rPr>
          <w:sz w:val="24"/>
        </w:rPr>
        <w:t xml:space="preserve">See the </w:t>
      </w:r>
      <w:r w:rsidR="00EB2ADC">
        <w:rPr>
          <w:sz w:val="24"/>
        </w:rPr>
        <w:t xml:space="preserve">Bootstrap </w:t>
      </w:r>
      <w:r>
        <w:rPr>
          <w:sz w:val="24"/>
        </w:rPr>
        <w:t>documentation for CSS, Components and JavaScript</w:t>
      </w:r>
    </w:p>
    <w:p w14:paraId="1BC09077" w14:textId="038F013B" w:rsidR="00BE1406" w:rsidRPr="00FE0938" w:rsidRDefault="001F0E33" w:rsidP="00FE0938">
      <w:pPr>
        <w:numPr>
          <w:ilvl w:val="0"/>
          <w:numId w:val="1"/>
        </w:numPr>
        <w:rPr>
          <w:sz w:val="24"/>
        </w:rPr>
      </w:pPr>
      <w:r>
        <w:rPr>
          <w:sz w:val="24"/>
        </w:rPr>
        <w:t>Instructor demo</w:t>
      </w:r>
      <w:r w:rsidR="00BE1406" w:rsidRPr="00FE0938">
        <w:rPr>
          <w:sz w:val="24"/>
        </w:rPr>
        <w:br/>
      </w:r>
    </w:p>
    <w:p w14:paraId="4572DDA7" w14:textId="77777777" w:rsidR="00BE1406" w:rsidRPr="00183CC1" w:rsidRDefault="00BE1406" w:rsidP="00BE1406">
      <w:pPr>
        <w:rPr>
          <w:b/>
          <w:sz w:val="24"/>
        </w:rPr>
      </w:pPr>
      <w:r w:rsidRPr="00183CC1">
        <w:rPr>
          <w:b/>
          <w:sz w:val="24"/>
        </w:rPr>
        <w:t>Bootstrap Sample Code for using CDN</w:t>
      </w:r>
    </w:p>
    <w:p w14:paraId="62AE20E3" w14:textId="77777777" w:rsidR="00BE1406" w:rsidRDefault="00BE1406" w:rsidP="00BE1406">
      <w:pPr>
        <w:rPr>
          <w:sz w:val="24"/>
        </w:rPr>
      </w:pPr>
    </w:p>
    <w:p w14:paraId="4D30A0C5" w14:textId="61B51269" w:rsidR="00BE1406" w:rsidRPr="00183CC1" w:rsidRDefault="00BE1406" w:rsidP="00BE1406">
      <w:pPr>
        <w:numPr>
          <w:ilvl w:val="0"/>
          <w:numId w:val="7"/>
        </w:numPr>
        <w:rPr>
          <w:sz w:val="24"/>
        </w:rPr>
      </w:pPr>
      <w:r w:rsidRPr="00183CC1">
        <w:rPr>
          <w:sz w:val="24"/>
        </w:rPr>
        <w:t>Put this in the head section of your page, before your custom.css:</w:t>
      </w:r>
      <w:r w:rsidRPr="00183CC1">
        <w:rPr>
          <w:sz w:val="24"/>
        </w:rPr>
        <w:br/>
      </w:r>
      <w:r w:rsidRPr="00183CC1">
        <w:rPr>
          <w:sz w:val="24"/>
        </w:rPr>
        <w:br/>
      </w:r>
      <w:r w:rsidRPr="00183CC1">
        <w:rPr>
          <w:rFonts w:ascii="Courier New" w:hAnsi="Courier New" w:cs="Courier New"/>
          <w:sz w:val="14"/>
        </w:rPr>
        <w:t xml:space="preserve">&lt;link </w:t>
      </w:r>
      <w:proofErr w:type="spellStart"/>
      <w:r w:rsidRPr="00183CC1">
        <w:rPr>
          <w:rFonts w:ascii="Courier New" w:hAnsi="Courier New" w:cs="Courier New"/>
          <w:sz w:val="14"/>
        </w:rPr>
        <w:t>rel</w:t>
      </w:r>
      <w:proofErr w:type="spellEnd"/>
      <w:r w:rsidRPr="00183CC1">
        <w:rPr>
          <w:rFonts w:ascii="Courier New" w:hAnsi="Courier New" w:cs="Courier New"/>
          <w:sz w:val="14"/>
        </w:rPr>
        <w:t>="</w:t>
      </w:r>
      <w:proofErr w:type="spellStart"/>
      <w:r w:rsidRPr="00183CC1">
        <w:rPr>
          <w:rFonts w:ascii="Courier New" w:hAnsi="Courier New" w:cs="Courier New"/>
          <w:sz w:val="14"/>
        </w:rPr>
        <w:t>stylesheet</w:t>
      </w:r>
      <w:proofErr w:type="spellEnd"/>
      <w:r w:rsidRPr="00183CC1">
        <w:rPr>
          <w:rFonts w:ascii="Courier New" w:hAnsi="Courier New" w:cs="Courier New"/>
          <w:sz w:val="14"/>
        </w:rPr>
        <w:t>" href="https://maxcdn.</w:t>
      </w:r>
      <w:r>
        <w:rPr>
          <w:rFonts w:ascii="Courier New" w:hAnsi="Courier New" w:cs="Courier New"/>
          <w:sz w:val="14"/>
        </w:rPr>
        <w:t>bootstrapcdn.com/bootstrap/3.3.6</w:t>
      </w:r>
      <w:r w:rsidRPr="00183CC1">
        <w:rPr>
          <w:rFonts w:ascii="Courier New" w:hAnsi="Courier New" w:cs="Courier New"/>
          <w:sz w:val="14"/>
        </w:rPr>
        <w:t>/css/bootstrap.min.css"&gt;</w:t>
      </w:r>
      <w:r w:rsidRPr="00183CC1">
        <w:rPr>
          <w:rFonts w:ascii="Courier New" w:hAnsi="Courier New" w:cs="Courier New"/>
          <w:sz w:val="14"/>
        </w:rPr>
        <w:br/>
      </w:r>
    </w:p>
    <w:p w14:paraId="66100BCB" w14:textId="77777777" w:rsidR="0000363C" w:rsidRPr="0000363C" w:rsidRDefault="00BE1406" w:rsidP="0000363C">
      <w:pPr>
        <w:pStyle w:val="ListParagraph"/>
        <w:numPr>
          <w:ilvl w:val="0"/>
          <w:numId w:val="7"/>
        </w:numPr>
        <w:rPr>
          <w:sz w:val="24"/>
        </w:rPr>
      </w:pPr>
      <w:r w:rsidRPr="0000363C">
        <w:rPr>
          <w:sz w:val="24"/>
        </w:rPr>
        <w:t xml:space="preserve">Put this at the end of your html code, just </w:t>
      </w:r>
      <w:r w:rsidRPr="0000363C">
        <w:rPr>
          <w:sz w:val="24"/>
          <w:u w:val="single"/>
        </w:rPr>
        <w:t>before</w:t>
      </w:r>
      <w:r w:rsidRPr="0000363C">
        <w:rPr>
          <w:sz w:val="24"/>
        </w:rPr>
        <w:t xml:space="preserve"> the closing &lt;/body&gt; tag, and before any custom “</w:t>
      </w:r>
      <w:proofErr w:type="gramStart"/>
      <w:r w:rsidRPr="0000363C">
        <w:rPr>
          <w:sz w:val="24"/>
        </w:rPr>
        <w:t>.</w:t>
      </w:r>
      <w:proofErr w:type="spellStart"/>
      <w:r w:rsidRPr="0000363C">
        <w:rPr>
          <w:sz w:val="24"/>
        </w:rPr>
        <w:t>js</w:t>
      </w:r>
      <w:proofErr w:type="spellEnd"/>
      <w:proofErr w:type="gramEnd"/>
      <w:r w:rsidRPr="0000363C">
        <w:rPr>
          <w:sz w:val="24"/>
        </w:rPr>
        <w:t>” files of your own:</w:t>
      </w:r>
      <w:r w:rsidRPr="0000363C">
        <w:rPr>
          <w:sz w:val="24"/>
        </w:rPr>
        <w:br/>
      </w:r>
      <w:r w:rsidRPr="0000363C">
        <w:rPr>
          <w:sz w:val="24"/>
        </w:rPr>
        <w:br/>
      </w:r>
      <w:r w:rsidRPr="0000363C">
        <w:rPr>
          <w:rFonts w:ascii="Courier New" w:hAnsi="Courier New" w:cs="Courier New"/>
          <w:sz w:val="14"/>
        </w:rPr>
        <w:t>&lt;script src="https://maxcdn.bootstrapcdn.com/bootstrap/3.3.6/js/bootstrap.min.js"&gt;&lt;/script&gt;</w:t>
      </w:r>
      <w:r w:rsidRPr="0000363C">
        <w:rPr>
          <w:rFonts w:ascii="Courier New" w:hAnsi="Courier New" w:cs="Courier New"/>
          <w:sz w:val="14"/>
        </w:rPr>
        <w:br/>
      </w:r>
    </w:p>
    <w:p w14:paraId="5D948C84" w14:textId="4C712115" w:rsidR="00BE1406" w:rsidRPr="0000363C" w:rsidRDefault="0000363C" w:rsidP="0000363C">
      <w:pPr>
        <w:pStyle w:val="ListParagraph"/>
        <w:numPr>
          <w:ilvl w:val="0"/>
          <w:numId w:val="7"/>
        </w:numPr>
        <w:rPr>
          <w:sz w:val="24"/>
        </w:rPr>
      </w:pPr>
      <w:r w:rsidRPr="0000363C">
        <w:rPr>
          <w:sz w:val="24"/>
        </w:rPr>
        <w:t xml:space="preserve">Best practices for CSS and JS tag placement: </w:t>
      </w:r>
      <w:r>
        <w:rPr>
          <w:sz w:val="24"/>
        </w:rPr>
        <w:t>always put your CSS link tags in the &lt;head&gt; section of your web page, and always put your &lt;script&gt; tags just above the closing &lt;/body&gt; tag.</w:t>
      </w:r>
      <w:r>
        <w:rPr>
          <w:sz w:val="24"/>
        </w:rPr>
        <w:br/>
      </w:r>
    </w:p>
    <w:p w14:paraId="405E161E" w14:textId="08835AF0" w:rsidR="00646503" w:rsidRDefault="00646503" w:rsidP="00183CC1">
      <w:pPr>
        <w:rPr>
          <w:b/>
          <w:sz w:val="24"/>
        </w:rPr>
      </w:pPr>
      <w:r>
        <w:rPr>
          <w:b/>
          <w:sz w:val="24"/>
        </w:rPr>
        <w:t xml:space="preserve">Lab: </w:t>
      </w:r>
    </w:p>
    <w:p w14:paraId="502456F9" w14:textId="3F27629D" w:rsidR="009C171C" w:rsidRDefault="009C171C" w:rsidP="00646503">
      <w:pPr>
        <w:numPr>
          <w:ilvl w:val="0"/>
          <w:numId w:val="8"/>
        </w:numPr>
        <w:rPr>
          <w:sz w:val="24"/>
        </w:rPr>
      </w:pPr>
      <w:r>
        <w:rPr>
          <w:sz w:val="24"/>
        </w:rPr>
        <w:lastRenderedPageBreak/>
        <w:t xml:space="preserve">For this lab we are going to start working with a practice project that we will use for the rest of the semester. This project will manage authors and, eventually, the books associated with those authors. This data will eventually come from a database, but for now we will just hard code the data into a class. And for now, we will just work with authors. No books yet. </w:t>
      </w:r>
    </w:p>
    <w:p w14:paraId="32444BF5" w14:textId="5AAEB9F7" w:rsidR="00A92545" w:rsidRDefault="00A92545" w:rsidP="00646503">
      <w:pPr>
        <w:numPr>
          <w:ilvl w:val="0"/>
          <w:numId w:val="8"/>
        </w:numPr>
        <w:rPr>
          <w:sz w:val="24"/>
        </w:rPr>
      </w:pPr>
      <w:r>
        <w:rPr>
          <w:sz w:val="24"/>
        </w:rPr>
        <w:t>Create a new Maven-based web project called “</w:t>
      </w:r>
      <w:proofErr w:type="spellStart"/>
      <w:r>
        <w:rPr>
          <w:sz w:val="24"/>
        </w:rPr>
        <w:t>bookWebApp</w:t>
      </w:r>
      <w:proofErr w:type="spellEnd"/>
      <w:r>
        <w:rPr>
          <w:sz w:val="24"/>
        </w:rPr>
        <w:t>”</w:t>
      </w:r>
      <w:r w:rsidR="009C171C">
        <w:rPr>
          <w:sz w:val="24"/>
        </w:rPr>
        <w:t xml:space="preserve">. </w:t>
      </w:r>
      <w:proofErr w:type="spellStart"/>
      <w:r w:rsidR="009C171C">
        <w:rPr>
          <w:sz w:val="24"/>
        </w:rPr>
        <w:t>Git</w:t>
      </w:r>
      <w:proofErr w:type="spellEnd"/>
      <w:r w:rsidR="009C171C">
        <w:rPr>
          <w:sz w:val="24"/>
        </w:rPr>
        <w:t xml:space="preserve">-enable this project, perform </w:t>
      </w:r>
      <w:proofErr w:type="gramStart"/>
      <w:r w:rsidR="009C171C">
        <w:rPr>
          <w:sz w:val="24"/>
        </w:rPr>
        <w:t>an add</w:t>
      </w:r>
      <w:proofErr w:type="gramEnd"/>
      <w:r w:rsidR="009C171C">
        <w:rPr>
          <w:sz w:val="24"/>
        </w:rPr>
        <w:t xml:space="preserve"> and commit, and push to </w:t>
      </w:r>
      <w:proofErr w:type="spellStart"/>
      <w:r w:rsidR="009C171C">
        <w:rPr>
          <w:sz w:val="24"/>
        </w:rPr>
        <w:t>GitHub</w:t>
      </w:r>
      <w:proofErr w:type="spellEnd"/>
      <w:r w:rsidR="009C171C">
        <w:rPr>
          <w:sz w:val="24"/>
        </w:rPr>
        <w:t xml:space="preserve"> after creating your </w:t>
      </w:r>
      <w:proofErr w:type="spellStart"/>
      <w:r w:rsidR="009C171C">
        <w:rPr>
          <w:sz w:val="24"/>
        </w:rPr>
        <w:t>GitHub</w:t>
      </w:r>
      <w:proofErr w:type="spellEnd"/>
      <w:r w:rsidR="009C171C">
        <w:rPr>
          <w:sz w:val="24"/>
        </w:rPr>
        <w:t xml:space="preserve"> project. Finally, create </w:t>
      </w:r>
      <w:r w:rsidR="00A66BBE">
        <w:rPr>
          <w:sz w:val="24"/>
        </w:rPr>
        <w:t xml:space="preserve">and checkout </w:t>
      </w:r>
      <w:r w:rsidR="009C171C">
        <w:rPr>
          <w:sz w:val="24"/>
        </w:rPr>
        <w:t xml:space="preserve">a new </w:t>
      </w:r>
      <w:proofErr w:type="spellStart"/>
      <w:r w:rsidR="00A66BBE">
        <w:rPr>
          <w:sz w:val="24"/>
        </w:rPr>
        <w:t>Git</w:t>
      </w:r>
      <w:proofErr w:type="spellEnd"/>
      <w:r w:rsidR="00A66BBE">
        <w:rPr>
          <w:sz w:val="24"/>
        </w:rPr>
        <w:t xml:space="preserve"> </w:t>
      </w:r>
      <w:r w:rsidR="009C171C">
        <w:rPr>
          <w:sz w:val="24"/>
        </w:rPr>
        <w:t>branch named “</w:t>
      </w:r>
      <w:proofErr w:type="spellStart"/>
      <w:r w:rsidR="009C171C">
        <w:rPr>
          <w:sz w:val="24"/>
        </w:rPr>
        <w:t>NoDb</w:t>
      </w:r>
      <w:proofErr w:type="spellEnd"/>
      <w:r w:rsidR="009C171C">
        <w:rPr>
          <w:sz w:val="24"/>
        </w:rPr>
        <w:t>”. We will work with this branch today.</w:t>
      </w:r>
    </w:p>
    <w:p w14:paraId="78C0228E" w14:textId="43BB478A" w:rsidR="00A92545" w:rsidRDefault="00A92545" w:rsidP="00646503">
      <w:pPr>
        <w:numPr>
          <w:ilvl w:val="0"/>
          <w:numId w:val="8"/>
        </w:numPr>
        <w:rPr>
          <w:sz w:val="24"/>
        </w:rPr>
      </w:pPr>
      <w:proofErr w:type="gramStart"/>
      <w:r>
        <w:rPr>
          <w:sz w:val="24"/>
        </w:rPr>
        <w:t>Use the MVC pattern create</w:t>
      </w:r>
      <w:proofErr w:type="gramEnd"/>
      <w:r>
        <w:rPr>
          <w:sz w:val="24"/>
        </w:rPr>
        <w:t xml:space="preserve"> a home page with links to various administrative actions. For now just create a link to view all authors. Clicking this link should send a request to </w:t>
      </w:r>
      <w:r w:rsidR="00A66BBE">
        <w:rPr>
          <w:sz w:val="24"/>
        </w:rPr>
        <w:t>an “</w:t>
      </w:r>
      <w:proofErr w:type="spellStart"/>
      <w:r w:rsidR="00A66BBE">
        <w:rPr>
          <w:sz w:val="24"/>
        </w:rPr>
        <w:t>AuthorController</w:t>
      </w:r>
      <w:proofErr w:type="spellEnd"/>
      <w:r w:rsidR="00A66BBE">
        <w:rPr>
          <w:sz w:val="24"/>
        </w:rPr>
        <w:t>”</w:t>
      </w:r>
      <w:r>
        <w:rPr>
          <w:sz w:val="24"/>
        </w:rPr>
        <w:t xml:space="preserve"> for a list of author </w:t>
      </w:r>
      <w:r w:rsidR="00A66BBE">
        <w:rPr>
          <w:sz w:val="24"/>
        </w:rPr>
        <w:t>objects (entities)</w:t>
      </w:r>
      <w:r>
        <w:rPr>
          <w:sz w:val="24"/>
        </w:rPr>
        <w:t>, which i</w:t>
      </w:r>
      <w:r w:rsidR="00A66BBE">
        <w:rPr>
          <w:sz w:val="24"/>
        </w:rPr>
        <w:t>t</w:t>
      </w:r>
      <w:r>
        <w:rPr>
          <w:sz w:val="24"/>
        </w:rPr>
        <w:t xml:space="preserve"> should retrieve from an </w:t>
      </w:r>
      <w:r w:rsidR="00A66BBE">
        <w:rPr>
          <w:sz w:val="24"/>
        </w:rPr>
        <w:t>“</w:t>
      </w:r>
      <w:proofErr w:type="spellStart"/>
      <w:r>
        <w:rPr>
          <w:sz w:val="24"/>
        </w:rPr>
        <w:t>Au</w:t>
      </w:r>
      <w:r w:rsidR="00D3197D">
        <w:rPr>
          <w:sz w:val="24"/>
        </w:rPr>
        <w:t>thorService</w:t>
      </w:r>
      <w:proofErr w:type="spellEnd"/>
      <w:r w:rsidR="00A66BBE">
        <w:rPr>
          <w:sz w:val="24"/>
        </w:rPr>
        <w:t>” model object</w:t>
      </w:r>
      <w:r w:rsidR="00D3197D">
        <w:rPr>
          <w:sz w:val="24"/>
        </w:rPr>
        <w:t xml:space="preserve"> that hard codes author objects into a list. This list should then</w:t>
      </w:r>
      <w:r>
        <w:rPr>
          <w:sz w:val="24"/>
        </w:rPr>
        <w:t xml:space="preserve"> be sent back to </w:t>
      </w:r>
      <w:proofErr w:type="gramStart"/>
      <w:r>
        <w:rPr>
          <w:sz w:val="24"/>
        </w:rPr>
        <w:t>a</w:t>
      </w:r>
      <w:proofErr w:type="gramEnd"/>
      <w:r>
        <w:rPr>
          <w:sz w:val="24"/>
        </w:rPr>
        <w:t xml:space="preserve"> </w:t>
      </w:r>
      <w:proofErr w:type="spellStart"/>
      <w:r>
        <w:rPr>
          <w:sz w:val="24"/>
        </w:rPr>
        <w:t>authorList.jsp</w:t>
      </w:r>
      <w:proofErr w:type="spellEnd"/>
      <w:r>
        <w:rPr>
          <w:sz w:val="24"/>
        </w:rPr>
        <w:t xml:space="preserve"> page.</w:t>
      </w:r>
      <w:r w:rsidR="00D3197D">
        <w:rPr>
          <w:sz w:val="24"/>
        </w:rPr>
        <w:t xml:space="preserve"> </w:t>
      </w:r>
      <w:proofErr w:type="gramStart"/>
      <w:r w:rsidR="00D3197D">
        <w:rPr>
          <w:sz w:val="24"/>
        </w:rPr>
        <w:t>Use the provided Author class</w:t>
      </w:r>
      <w:proofErr w:type="gramEnd"/>
      <w:r w:rsidR="00D3197D">
        <w:rPr>
          <w:sz w:val="24"/>
        </w:rPr>
        <w:t xml:space="preserve"> to instantiate your author objects.</w:t>
      </w:r>
    </w:p>
    <w:p w14:paraId="202EEF1B" w14:textId="5C7DD981" w:rsidR="00FE0938" w:rsidRDefault="00A92545" w:rsidP="00646503">
      <w:pPr>
        <w:numPr>
          <w:ilvl w:val="0"/>
          <w:numId w:val="8"/>
        </w:numPr>
        <w:rPr>
          <w:sz w:val="24"/>
        </w:rPr>
      </w:pPr>
      <w:r>
        <w:rPr>
          <w:sz w:val="24"/>
        </w:rPr>
        <w:t xml:space="preserve">In the </w:t>
      </w:r>
      <w:proofErr w:type="spellStart"/>
      <w:r>
        <w:rPr>
          <w:sz w:val="24"/>
        </w:rPr>
        <w:t>authorList.jsp</w:t>
      </w:r>
      <w:proofErr w:type="spellEnd"/>
      <w:r>
        <w:rPr>
          <w:sz w:val="24"/>
        </w:rPr>
        <w:t xml:space="preserve"> page use JSTL and</w:t>
      </w:r>
      <w:r w:rsidR="00FE0938">
        <w:rPr>
          <w:sz w:val="24"/>
        </w:rPr>
        <w:t xml:space="preserve"> EL Expressions to </w:t>
      </w:r>
      <w:r>
        <w:rPr>
          <w:sz w:val="24"/>
        </w:rPr>
        <w:t>display a list of authors in a table. Use colum</w:t>
      </w:r>
      <w:r w:rsidR="00A66BBE">
        <w:rPr>
          <w:sz w:val="24"/>
        </w:rPr>
        <w:t xml:space="preserve">ns for id, name and date added. </w:t>
      </w:r>
      <w:r>
        <w:rPr>
          <w:sz w:val="24"/>
        </w:rPr>
        <w:t>Use a JSTL “&lt;</w:t>
      </w:r>
      <w:proofErr w:type="spellStart"/>
      <w:r>
        <w:rPr>
          <w:sz w:val="24"/>
        </w:rPr>
        <w:t>c</w:t>
      </w:r>
      <w:proofErr w:type="gramStart"/>
      <w:r>
        <w:rPr>
          <w:sz w:val="24"/>
        </w:rPr>
        <w:t>:forEach</w:t>
      </w:r>
      <w:proofErr w:type="spellEnd"/>
      <w:proofErr w:type="gramEnd"/>
      <w:r>
        <w:rPr>
          <w:sz w:val="24"/>
        </w:rPr>
        <w:t>&gt;” tag to loop over the list. Also use JSTL choose-when-otherwise to check the “</w:t>
      </w:r>
      <w:proofErr w:type="spellStart"/>
      <w:r>
        <w:rPr>
          <w:sz w:val="24"/>
        </w:rPr>
        <w:t>rowCount.count</w:t>
      </w:r>
      <w:proofErr w:type="spellEnd"/>
      <w:r>
        <w:rPr>
          <w:sz w:val="24"/>
        </w:rPr>
        <w:t>” value of the “</w:t>
      </w:r>
      <w:proofErr w:type="spellStart"/>
      <w:r>
        <w:rPr>
          <w:sz w:val="24"/>
        </w:rPr>
        <w:t>varStatus</w:t>
      </w:r>
      <w:proofErr w:type="spellEnd"/>
      <w:r>
        <w:rPr>
          <w:sz w:val="24"/>
        </w:rPr>
        <w:t xml:space="preserve">” attribute of the JSTL </w:t>
      </w:r>
      <w:proofErr w:type="spellStart"/>
      <w:r>
        <w:rPr>
          <w:sz w:val="24"/>
        </w:rPr>
        <w:t>forEach</w:t>
      </w:r>
      <w:proofErr w:type="spellEnd"/>
      <w:r>
        <w:rPr>
          <w:sz w:val="24"/>
        </w:rPr>
        <w:t xml:space="preserve"> tag. Use the modulus operator to see if this is an even number, and then set the background-color style of the row to white, or if the value is odd, set it to some other light color, providing a </w:t>
      </w:r>
      <w:proofErr w:type="spellStart"/>
      <w:r>
        <w:rPr>
          <w:sz w:val="24"/>
        </w:rPr>
        <w:t>greenbar</w:t>
      </w:r>
      <w:proofErr w:type="spellEnd"/>
      <w:r>
        <w:rPr>
          <w:sz w:val="24"/>
        </w:rPr>
        <w:t xml:space="preserve"> effect to your report.</w:t>
      </w:r>
    </w:p>
    <w:p w14:paraId="630E17A2" w14:textId="080D300D" w:rsidR="00A66BBE" w:rsidRDefault="00A66BBE" w:rsidP="00646503">
      <w:pPr>
        <w:numPr>
          <w:ilvl w:val="0"/>
          <w:numId w:val="8"/>
        </w:numPr>
        <w:rPr>
          <w:sz w:val="24"/>
        </w:rPr>
      </w:pPr>
      <w:r>
        <w:rPr>
          <w:sz w:val="24"/>
        </w:rPr>
        <w:t xml:space="preserve">Use EL expressions to extract author information in your table columns. For example, given a JSTL </w:t>
      </w:r>
      <w:proofErr w:type="spellStart"/>
      <w:r>
        <w:rPr>
          <w:sz w:val="24"/>
        </w:rPr>
        <w:t>forEach</w:t>
      </w:r>
      <w:proofErr w:type="spellEnd"/>
      <w:r>
        <w:rPr>
          <w:sz w:val="24"/>
        </w:rPr>
        <w:t xml:space="preserve"> tag with a “</w:t>
      </w:r>
      <w:proofErr w:type="spellStart"/>
      <w:r>
        <w:rPr>
          <w:sz w:val="24"/>
        </w:rPr>
        <w:t>var</w:t>
      </w:r>
      <w:proofErr w:type="spellEnd"/>
      <w:r>
        <w:rPr>
          <w:sz w:val="24"/>
        </w:rPr>
        <w:t>” attribute that has a value of “a” (an author object) and a “items” attribute with a value of “authors” you can retrieve the author name like this: ${</w:t>
      </w:r>
      <w:proofErr w:type="spellStart"/>
      <w:r>
        <w:rPr>
          <w:sz w:val="24"/>
        </w:rPr>
        <w:t>a.authorName</w:t>
      </w:r>
      <w:proofErr w:type="spellEnd"/>
      <w:r>
        <w:rPr>
          <w:sz w:val="24"/>
        </w:rPr>
        <w:t>}</w:t>
      </w:r>
    </w:p>
    <w:p w14:paraId="6C9AEE3A" w14:textId="53AF877A" w:rsidR="00183CC1" w:rsidRPr="00F025C4" w:rsidRDefault="00D3197D" w:rsidP="00646503">
      <w:pPr>
        <w:numPr>
          <w:ilvl w:val="0"/>
          <w:numId w:val="8"/>
        </w:numPr>
        <w:rPr>
          <w:sz w:val="24"/>
        </w:rPr>
      </w:pPr>
      <w:r>
        <w:rPr>
          <w:sz w:val="24"/>
        </w:rPr>
        <w:t>Use Bootstrap in your web pages.</w:t>
      </w:r>
      <w:r w:rsidR="00BE1406">
        <w:rPr>
          <w:sz w:val="24"/>
        </w:rPr>
        <w:br/>
      </w:r>
      <w:r w:rsidR="00646503">
        <w:rPr>
          <w:b/>
          <w:sz w:val="24"/>
        </w:rPr>
        <w:br/>
      </w:r>
    </w:p>
    <w:p w14:paraId="0EB2227B" w14:textId="77777777" w:rsidR="006A0993" w:rsidRDefault="006A0993">
      <w:pPr>
        <w:rPr>
          <w:b/>
          <w:bCs/>
          <w:sz w:val="24"/>
        </w:rPr>
      </w:pPr>
      <w:r>
        <w:rPr>
          <w:b/>
          <w:bCs/>
          <w:sz w:val="24"/>
        </w:rPr>
        <w:t>Textbook Chapters (and other resources) covered:</w:t>
      </w:r>
    </w:p>
    <w:p w14:paraId="43E66DE7" w14:textId="1A59EE0E" w:rsidR="00F037E0" w:rsidRDefault="00F037E0" w:rsidP="00646503">
      <w:pPr>
        <w:numPr>
          <w:ilvl w:val="0"/>
          <w:numId w:val="2"/>
        </w:numPr>
        <w:rPr>
          <w:sz w:val="24"/>
        </w:rPr>
      </w:pPr>
      <w:r>
        <w:rPr>
          <w:sz w:val="24"/>
        </w:rPr>
        <w:t>JSTL</w:t>
      </w:r>
      <w:r w:rsidR="002570A8">
        <w:rPr>
          <w:sz w:val="24"/>
        </w:rPr>
        <w:t xml:space="preserve"> and EL</w:t>
      </w:r>
      <w:bookmarkStart w:id="0" w:name="_GoBack"/>
      <w:bookmarkEnd w:id="0"/>
      <w:r>
        <w:rPr>
          <w:sz w:val="24"/>
        </w:rPr>
        <w:t xml:space="preserve"> Quick Reference PDF on Blackboard</w:t>
      </w:r>
    </w:p>
    <w:p w14:paraId="63884F03" w14:textId="6BE253EE" w:rsidR="00EF3A65" w:rsidRDefault="00EF3A65" w:rsidP="00646503">
      <w:pPr>
        <w:numPr>
          <w:ilvl w:val="0"/>
          <w:numId w:val="2"/>
        </w:numPr>
        <w:rPr>
          <w:sz w:val="24"/>
        </w:rPr>
      </w:pPr>
      <w:r>
        <w:rPr>
          <w:sz w:val="24"/>
        </w:rPr>
        <w:t xml:space="preserve">Official EL Reference: </w:t>
      </w:r>
      <w:hyperlink r:id="rId9" w:anchor="GJDDD" w:history="1">
        <w:r w:rsidRPr="0035523C">
          <w:rPr>
            <w:rStyle w:val="Hyperlink"/>
            <w:sz w:val="24"/>
          </w:rPr>
          <w:t>https://docs.oracle.com/javaee/7/tutorial/jsf-el.htm#GJDDD</w:t>
        </w:r>
      </w:hyperlink>
      <w:r>
        <w:rPr>
          <w:sz w:val="24"/>
        </w:rPr>
        <w:t xml:space="preserve"> </w:t>
      </w:r>
    </w:p>
    <w:p w14:paraId="20BD4769" w14:textId="20CD9C1E" w:rsidR="0061468F" w:rsidRDefault="0061468F" w:rsidP="00646503">
      <w:pPr>
        <w:numPr>
          <w:ilvl w:val="0"/>
          <w:numId w:val="2"/>
        </w:numPr>
        <w:rPr>
          <w:sz w:val="24"/>
        </w:rPr>
      </w:pPr>
      <w:r>
        <w:rPr>
          <w:sz w:val="24"/>
        </w:rPr>
        <w:t xml:space="preserve">Official JSTL Reference (outdated JEE 5): </w:t>
      </w:r>
      <w:hyperlink r:id="rId10" w:history="1">
        <w:r w:rsidRPr="0035523C">
          <w:rPr>
            <w:rStyle w:val="Hyperlink"/>
            <w:sz w:val="24"/>
          </w:rPr>
          <w:t>http://docs.oracle.com/javaee/5/tutorial/doc/bnake.html</w:t>
        </w:r>
      </w:hyperlink>
      <w:r>
        <w:rPr>
          <w:sz w:val="24"/>
        </w:rPr>
        <w:t xml:space="preserve"> </w:t>
      </w:r>
    </w:p>
    <w:p w14:paraId="68C1E2C4" w14:textId="71255716" w:rsidR="00FE45CA" w:rsidRDefault="00FE45CA" w:rsidP="00646503">
      <w:pPr>
        <w:numPr>
          <w:ilvl w:val="0"/>
          <w:numId w:val="2"/>
        </w:numPr>
        <w:rPr>
          <w:sz w:val="24"/>
        </w:rPr>
      </w:pPr>
      <w:r>
        <w:rPr>
          <w:sz w:val="24"/>
        </w:rPr>
        <w:t>EL and JSTL tutorials and references listed in Class 4 Plan</w:t>
      </w:r>
    </w:p>
    <w:p w14:paraId="6F044C47" w14:textId="6F211B3B" w:rsidR="00862C69" w:rsidRPr="00862C69" w:rsidRDefault="00862C69" w:rsidP="00646503">
      <w:pPr>
        <w:numPr>
          <w:ilvl w:val="0"/>
          <w:numId w:val="2"/>
        </w:numPr>
        <w:rPr>
          <w:rStyle w:val="Hyperlink"/>
          <w:color w:val="auto"/>
          <w:sz w:val="24"/>
          <w:u w:val="none"/>
        </w:rPr>
      </w:pPr>
      <w:r>
        <w:rPr>
          <w:sz w:val="24"/>
        </w:rPr>
        <w:t xml:space="preserve">Titter Bootstrap: </w:t>
      </w:r>
      <w:hyperlink r:id="rId11" w:history="1">
        <w:r w:rsidRPr="000331C7">
          <w:rPr>
            <w:rStyle w:val="Hyperlink"/>
            <w:sz w:val="24"/>
          </w:rPr>
          <w:t>http://getbootstrap.com/</w:t>
        </w:r>
      </w:hyperlink>
    </w:p>
    <w:p w14:paraId="641E9075" w14:textId="0114AFEC" w:rsidR="00862C69" w:rsidRDefault="00862C69" w:rsidP="00646503">
      <w:pPr>
        <w:numPr>
          <w:ilvl w:val="0"/>
          <w:numId w:val="2"/>
        </w:numPr>
        <w:rPr>
          <w:sz w:val="24"/>
        </w:rPr>
      </w:pPr>
      <w:r>
        <w:rPr>
          <w:rStyle w:val="Hyperlink"/>
          <w:color w:val="auto"/>
          <w:sz w:val="24"/>
          <w:u w:val="none"/>
        </w:rPr>
        <w:t xml:space="preserve">CSS Tutorials: </w:t>
      </w:r>
      <w:hyperlink r:id="rId12" w:history="1">
        <w:r w:rsidRPr="00215757">
          <w:rPr>
            <w:rStyle w:val="Hyperlink"/>
            <w:sz w:val="24"/>
          </w:rPr>
          <w:t>http://w3schools.com/css</w:t>
        </w:r>
      </w:hyperlink>
      <w:r>
        <w:rPr>
          <w:rStyle w:val="Hyperlink"/>
          <w:color w:val="auto"/>
          <w:sz w:val="24"/>
          <w:u w:val="none"/>
        </w:rPr>
        <w:t xml:space="preserve"> </w:t>
      </w:r>
    </w:p>
    <w:p w14:paraId="62E18274" w14:textId="77777777" w:rsidR="000764BB" w:rsidRDefault="000764BB" w:rsidP="00646503">
      <w:pPr>
        <w:numPr>
          <w:ilvl w:val="0"/>
          <w:numId w:val="2"/>
        </w:numPr>
        <w:rPr>
          <w:sz w:val="24"/>
        </w:rPr>
      </w:pPr>
      <w:r>
        <w:rPr>
          <w:sz w:val="24"/>
        </w:rPr>
        <w:t xml:space="preserve">Java EE v1.7 tutorial: </w:t>
      </w:r>
      <w:hyperlink r:id="rId13" w:history="1">
        <w:r w:rsidRPr="00E76B25">
          <w:rPr>
            <w:rStyle w:val="Hyperlink"/>
            <w:sz w:val="24"/>
          </w:rPr>
          <w:t>http://docs.oracle.com/javaee/7/tutorial/doc/home.htm</w:t>
        </w:r>
      </w:hyperlink>
      <w:r>
        <w:rPr>
          <w:sz w:val="24"/>
        </w:rPr>
        <w:t xml:space="preserve"> </w:t>
      </w:r>
    </w:p>
    <w:p w14:paraId="005677B5" w14:textId="77777777" w:rsidR="000764BB" w:rsidRDefault="00EB2ADC" w:rsidP="00646503">
      <w:pPr>
        <w:numPr>
          <w:ilvl w:val="0"/>
          <w:numId w:val="2"/>
        </w:numPr>
        <w:rPr>
          <w:sz w:val="24"/>
        </w:rPr>
      </w:pPr>
      <w:r>
        <w:rPr>
          <w:sz w:val="24"/>
        </w:rPr>
        <w:t>Java SE API (v1.8</w:t>
      </w:r>
      <w:r w:rsidR="000764BB">
        <w:rPr>
          <w:sz w:val="24"/>
        </w:rPr>
        <w:t xml:space="preserve">): </w:t>
      </w:r>
      <w:hyperlink r:id="rId14" w:history="1">
        <w:r w:rsidRPr="00B95C90">
          <w:rPr>
            <w:rStyle w:val="Hyperlink"/>
            <w:sz w:val="24"/>
          </w:rPr>
          <w:t>http://docs.oracle.com/javase/8/docs/api/</w:t>
        </w:r>
      </w:hyperlink>
      <w:r w:rsidR="000764BB">
        <w:rPr>
          <w:sz w:val="24"/>
        </w:rPr>
        <w:t xml:space="preserve"> </w:t>
      </w:r>
    </w:p>
    <w:p w14:paraId="103B0CE2" w14:textId="77777777" w:rsidR="000764BB" w:rsidRDefault="000764BB" w:rsidP="00646503">
      <w:pPr>
        <w:numPr>
          <w:ilvl w:val="0"/>
          <w:numId w:val="2"/>
        </w:numPr>
        <w:rPr>
          <w:sz w:val="24"/>
        </w:rPr>
      </w:pPr>
      <w:r>
        <w:rPr>
          <w:sz w:val="24"/>
        </w:rPr>
        <w:t xml:space="preserve">Java EE API (v1.7): </w:t>
      </w:r>
      <w:hyperlink r:id="rId15" w:history="1">
        <w:r w:rsidRPr="00E76B25">
          <w:rPr>
            <w:rStyle w:val="Hyperlink"/>
            <w:sz w:val="24"/>
          </w:rPr>
          <w:t>http://docs.oracle.com/javaee/7/api/</w:t>
        </w:r>
      </w:hyperlink>
      <w:r>
        <w:rPr>
          <w:sz w:val="24"/>
        </w:rPr>
        <w:t xml:space="preserve"> </w:t>
      </w:r>
    </w:p>
    <w:p w14:paraId="446A016F" w14:textId="77777777" w:rsidR="000764BB" w:rsidRDefault="000764BB" w:rsidP="00646503">
      <w:pPr>
        <w:numPr>
          <w:ilvl w:val="0"/>
          <w:numId w:val="2"/>
        </w:numPr>
        <w:rPr>
          <w:sz w:val="24"/>
        </w:rPr>
      </w:pPr>
      <w:r>
        <w:rPr>
          <w:sz w:val="24"/>
        </w:rPr>
        <w:t xml:space="preserve">Online tutorials for client-side: </w:t>
      </w:r>
      <w:hyperlink r:id="rId16" w:history="1">
        <w:r w:rsidRPr="00AA3BEC">
          <w:rPr>
            <w:rStyle w:val="Hyperlink"/>
            <w:sz w:val="24"/>
          </w:rPr>
          <w:t>http://w2schools.com</w:t>
        </w:r>
      </w:hyperlink>
      <w:r>
        <w:rPr>
          <w:sz w:val="24"/>
        </w:rPr>
        <w:t xml:space="preserve"> </w:t>
      </w:r>
    </w:p>
    <w:p w14:paraId="31C5E489" w14:textId="77777777" w:rsidR="00142FBA" w:rsidRDefault="000764BB" w:rsidP="00646503">
      <w:pPr>
        <w:numPr>
          <w:ilvl w:val="0"/>
          <w:numId w:val="2"/>
        </w:numPr>
        <w:rPr>
          <w:sz w:val="24"/>
        </w:rPr>
      </w:pPr>
      <w:proofErr w:type="spellStart"/>
      <w:r>
        <w:rPr>
          <w:sz w:val="24"/>
        </w:rPr>
        <w:t>Netbeans</w:t>
      </w:r>
      <w:proofErr w:type="spellEnd"/>
      <w:r>
        <w:rPr>
          <w:sz w:val="24"/>
        </w:rPr>
        <w:t xml:space="preserve"> web development tutorials: </w:t>
      </w:r>
      <w:hyperlink r:id="rId17" w:history="1">
        <w:r w:rsidRPr="00AA3BEC">
          <w:rPr>
            <w:rStyle w:val="Hyperlink"/>
            <w:sz w:val="24"/>
          </w:rPr>
          <w:t>https://netbeans.org/kb/trails/java-ee.html</w:t>
        </w:r>
      </w:hyperlink>
    </w:p>
    <w:p w14:paraId="0FDD2654" w14:textId="77777777" w:rsidR="000764BB" w:rsidRPr="00142FBA" w:rsidRDefault="000764BB" w:rsidP="00646503">
      <w:pPr>
        <w:numPr>
          <w:ilvl w:val="0"/>
          <w:numId w:val="2"/>
        </w:numPr>
        <w:rPr>
          <w:sz w:val="24"/>
        </w:rPr>
      </w:pPr>
      <w:proofErr w:type="spellStart"/>
      <w:r w:rsidRPr="00142FBA">
        <w:rPr>
          <w:sz w:val="24"/>
        </w:rPr>
        <w:t>Netbeans</w:t>
      </w:r>
      <w:proofErr w:type="spellEnd"/>
      <w:r w:rsidRPr="00142FBA">
        <w:rPr>
          <w:sz w:val="24"/>
        </w:rPr>
        <w:t xml:space="preserve"> </w:t>
      </w:r>
      <w:proofErr w:type="spellStart"/>
      <w:r w:rsidRPr="00142FBA">
        <w:rPr>
          <w:sz w:val="24"/>
        </w:rPr>
        <w:t>Git</w:t>
      </w:r>
      <w:proofErr w:type="spellEnd"/>
      <w:r w:rsidRPr="00142FBA">
        <w:rPr>
          <w:sz w:val="24"/>
        </w:rPr>
        <w:t xml:space="preserve"> </w:t>
      </w:r>
      <w:r w:rsidR="00AA2F60" w:rsidRPr="00142FBA">
        <w:rPr>
          <w:sz w:val="24"/>
        </w:rPr>
        <w:t>User Guide</w:t>
      </w:r>
      <w:r w:rsidRPr="00142FBA">
        <w:rPr>
          <w:sz w:val="24"/>
        </w:rPr>
        <w:t xml:space="preserve">: </w:t>
      </w:r>
      <w:hyperlink r:id="rId18" w:history="1">
        <w:r w:rsidR="00935FE3" w:rsidRPr="00142FBA">
          <w:rPr>
            <w:rStyle w:val="Hyperlink"/>
            <w:sz w:val="23"/>
            <w:szCs w:val="23"/>
          </w:rPr>
          <w:t>http://netbeans.org/kb/docs/ide/git.html</w:t>
        </w:r>
      </w:hyperlink>
      <w:r w:rsidR="00142FBA" w:rsidRPr="00142FBA">
        <w:rPr>
          <w:rStyle w:val="Hyperlink"/>
          <w:sz w:val="23"/>
          <w:szCs w:val="23"/>
        </w:rPr>
        <w:br/>
      </w:r>
      <w:r w:rsidR="00142FBA" w:rsidRPr="00142FBA">
        <w:rPr>
          <w:sz w:val="24"/>
        </w:rPr>
        <w:t>(don’t use SSH – we’ll be using the modern HTTPS approach)</w:t>
      </w:r>
    </w:p>
    <w:p w14:paraId="32140DBA" w14:textId="77777777" w:rsidR="008D5D72" w:rsidRDefault="008D5D72" w:rsidP="008D5D72">
      <w:pPr>
        <w:rPr>
          <w:sz w:val="24"/>
        </w:rPr>
      </w:pPr>
    </w:p>
    <w:p w14:paraId="465F6EAA" w14:textId="77777777" w:rsidR="006A0993" w:rsidRDefault="006A0993">
      <w:pPr>
        <w:rPr>
          <w:sz w:val="24"/>
        </w:rPr>
      </w:pPr>
    </w:p>
    <w:p w14:paraId="56253E48" w14:textId="77777777" w:rsidR="00A7090E" w:rsidRDefault="00A7090E" w:rsidP="00A7090E">
      <w:pPr>
        <w:rPr>
          <w:b/>
          <w:bCs/>
          <w:sz w:val="24"/>
        </w:rPr>
      </w:pPr>
      <w:proofErr w:type="gramStart"/>
      <w:r>
        <w:rPr>
          <w:b/>
          <w:sz w:val="24"/>
        </w:rPr>
        <w:t xml:space="preserve">Preparation Work for Next Class – </w:t>
      </w:r>
      <w:r w:rsidRPr="00EA5AEA">
        <w:rPr>
          <w:b/>
          <w:color w:val="FF0000"/>
        </w:rPr>
        <w:t xml:space="preserve">No points for compliance, but failure to comply costs up to </w:t>
      </w:r>
      <w:r w:rsidR="00EA5AEA">
        <w:rPr>
          <w:b/>
          <w:color w:val="FF0000"/>
        </w:rPr>
        <w:t>-</w:t>
      </w:r>
      <w:r w:rsidRPr="00EA5AEA">
        <w:rPr>
          <w:b/>
          <w:color w:val="FF0000"/>
        </w:rPr>
        <w:t>10 points depending on severity.</w:t>
      </w:r>
      <w:proofErr w:type="gramEnd"/>
      <w:r w:rsidR="00C20315" w:rsidRPr="00EA5AEA">
        <w:rPr>
          <w:b/>
          <w:color w:val="FF0000"/>
        </w:rPr>
        <w:t xml:space="preserve"> Do these in order:</w:t>
      </w:r>
    </w:p>
    <w:p w14:paraId="6DD337C8" w14:textId="77777777" w:rsidR="008C007E" w:rsidRDefault="004F7E0F" w:rsidP="00A973A7">
      <w:pPr>
        <w:numPr>
          <w:ilvl w:val="0"/>
          <w:numId w:val="11"/>
        </w:numPr>
        <w:rPr>
          <w:sz w:val="24"/>
        </w:rPr>
      </w:pPr>
      <w:r>
        <w:rPr>
          <w:sz w:val="24"/>
        </w:rPr>
        <w:t>Complete any unfinished lab challenges</w:t>
      </w:r>
    </w:p>
    <w:p w14:paraId="5B0FD583" w14:textId="77777777" w:rsidR="00EB2ADC" w:rsidRDefault="00EB2ADC" w:rsidP="00A973A7">
      <w:pPr>
        <w:numPr>
          <w:ilvl w:val="0"/>
          <w:numId w:val="11"/>
        </w:numPr>
        <w:rPr>
          <w:sz w:val="24"/>
        </w:rPr>
      </w:pPr>
      <w:r>
        <w:rPr>
          <w:sz w:val="24"/>
        </w:rPr>
        <w:t xml:space="preserve">Continue research </w:t>
      </w:r>
      <w:r w:rsidRPr="00EB2ADC">
        <w:rPr>
          <w:sz w:val="24"/>
          <w:u w:val="single"/>
        </w:rPr>
        <w:t>and practice</w:t>
      </w:r>
      <w:r>
        <w:rPr>
          <w:sz w:val="24"/>
        </w:rPr>
        <w:t xml:space="preserve"> with Bootstrap.</w:t>
      </w:r>
    </w:p>
    <w:p w14:paraId="01381D4F" w14:textId="4747842A" w:rsidR="00183CC1" w:rsidRPr="00904410" w:rsidRDefault="00460396" w:rsidP="00904410">
      <w:pPr>
        <w:numPr>
          <w:ilvl w:val="0"/>
          <w:numId w:val="11"/>
        </w:numPr>
        <w:rPr>
          <w:sz w:val="24"/>
        </w:rPr>
      </w:pPr>
      <w:r>
        <w:rPr>
          <w:sz w:val="24"/>
        </w:rPr>
        <w:t>Continue r</w:t>
      </w:r>
      <w:r w:rsidR="00EA5AEA">
        <w:rPr>
          <w:sz w:val="24"/>
        </w:rPr>
        <w:t xml:space="preserve">esearch </w:t>
      </w:r>
      <w:r w:rsidRPr="00460396">
        <w:rPr>
          <w:sz w:val="24"/>
          <w:u w:val="single"/>
        </w:rPr>
        <w:t>and practice</w:t>
      </w:r>
      <w:r>
        <w:rPr>
          <w:sz w:val="24"/>
        </w:rPr>
        <w:t xml:space="preserve"> with </w:t>
      </w:r>
      <w:r w:rsidR="00EA5AEA">
        <w:rPr>
          <w:sz w:val="24"/>
        </w:rPr>
        <w:t>the use of JSTL (Java Standard Tag Libraries) and EL (Java Expression Language) to simplify your code</w:t>
      </w:r>
    </w:p>
    <w:p w14:paraId="0DBF04DE" w14:textId="1A4F1283" w:rsidR="00183CC1" w:rsidRPr="00904410" w:rsidRDefault="00460396" w:rsidP="00183CC1">
      <w:pPr>
        <w:numPr>
          <w:ilvl w:val="0"/>
          <w:numId w:val="11"/>
        </w:numPr>
        <w:rPr>
          <w:sz w:val="24"/>
        </w:rPr>
      </w:pPr>
      <w:r w:rsidRPr="00904410">
        <w:rPr>
          <w:b/>
          <w:sz w:val="24"/>
        </w:rPr>
        <w:t xml:space="preserve">Review the </w:t>
      </w:r>
      <w:proofErr w:type="spellStart"/>
      <w:r w:rsidRPr="00904410">
        <w:rPr>
          <w:b/>
          <w:sz w:val="24"/>
        </w:rPr>
        <w:t>IntroJDBC</w:t>
      </w:r>
      <w:proofErr w:type="spellEnd"/>
      <w:r w:rsidRPr="00904410">
        <w:rPr>
          <w:b/>
          <w:sz w:val="24"/>
        </w:rPr>
        <w:t xml:space="preserve"> sample project</w:t>
      </w:r>
      <w:r w:rsidRPr="00904410">
        <w:rPr>
          <w:sz w:val="24"/>
        </w:rPr>
        <w:t xml:space="preserve"> originally provided in Advanced Java and now provided again for your use (see Blackboard). Before reviewing the sample code, read this online tutorial: </w:t>
      </w:r>
      <w:hyperlink r:id="rId19" w:history="1">
        <w:r w:rsidR="00991305" w:rsidRPr="00904410">
          <w:rPr>
            <w:rStyle w:val="Hyperlink"/>
            <w:color w:val="auto"/>
            <w:sz w:val="24"/>
          </w:rPr>
          <w:t>http://docs.oracle.com/javase/tutorial/jdbc/</w:t>
        </w:r>
      </w:hyperlink>
      <w:proofErr w:type="gramStart"/>
      <w:r w:rsidR="00991305" w:rsidRPr="00904410">
        <w:rPr>
          <w:sz w:val="24"/>
        </w:rPr>
        <w:t xml:space="preserve"> </w:t>
      </w:r>
      <w:r w:rsidR="00A973A7" w:rsidRPr="00904410">
        <w:rPr>
          <w:sz w:val="24"/>
        </w:rPr>
        <w:t>.</w:t>
      </w:r>
      <w:proofErr w:type="gramEnd"/>
      <w:r w:rsidR="00A973A7" w:rsidRPr="00904410">
        <w:rPr>
          <w:sz w:val="24"/>
        </w:rPr>
        <w:t xml:space="preserve"> Then, examine the sample code in </w:t>
      </w:r>
      <w:proofErr w:type="spellStart"/>
      <w:r w:rsidR="00A973A7" w:rsidRPr="00904410">
        <w:rPr>
          <w:sz w:val="24"/>
        </w:rPr>
        <w:t>IntroJDBC</w:t>
      </w:r>
      <w:proofErr w:type="spellEnd"/>
      <w:r w:rsidR="00A973A7" w:rsidRPr="00904410">
        <w:rPr>
          <w:sz w:val="24"/>
        </w:rPr>
        <w:t>, looking specifically at the “SimpleDB_MySql_Demo.java” file in the “</w:t>
      </w:r>
      <w:proofErr w:type="spellStart"/>
      <w:r w:rsidR="00A973A7" w:rsidRPr="00904410">
        <w:rPr>
          <w:sz w:val="24"/>
        </w:rPr>
        <w:t>introjdbc</w:t>
      </w:r>
      <w:proofErr w:type="spellEnd"/>
      <w:r w:rsidR="00A973A7" w:rsidRPr="00904410">
        <w:rPr>
          <w:sz w:val="24"/>
        </w:rPr>
        <w:t>” package, and then all of the files in the “lab1” package.</w:t>
      </w:r>
    </w:p>
    <w:sectPr w:rsidR="00183CC1" w:rsidRPr="00904410" w:rsidSect="0065762A">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135E"/>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nsid w:val="1D1D23A0"/>
    <w:multiLevelType w:val="hybridMultilevel"/>
    <w:tmpl w:val="D7EA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75342"/>
    <w:multiLevelType w:val="hybridMultilevel"/>
    <w:tmpl w:val="A4FCC5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5C583C"/>
    <w:multiLevelType w:val="hybridMultilevel"/>
    <w:tmpl w:val="7BFAC8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4850CB"/>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37364F8D"/>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6">
    <w:nsid w:val="4630633C"/>
    <w:multiLevelType w:val="hybridMultilevel"/>
    <w:tmpl w:val="32288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320B1F"/>
    <w:multiLevelType w:val="hybridMultilevel"/>
    <w:tmpl w:val="DDA0FBAE"/>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4C4A6C07"/>
    <w:multiLevelType w:val="hybridMultilevel"/>
    <w:tmpl w:val="59AA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12D8E"/>
    <w:multiLevelType w:val="hybridMultilevel"/>
    <w:tmpl w:val="21B8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5A4325"/>
    <w:multiLevelType w:val="hybridMultilevel"/>
    <w:tmpl w:val="4C00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E05C06"/>
    <w:multiLevelType w:val="hybridMultilevel"/>
    <w:tmpl w:val="E330405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7"/>
  </w:num>
  <w:num w:numId="4">
    <w:abstractNumId w:val="2"/>
  </w:num>
  <w:num w:numId="5">
    <w:abstractNumId w:val="11"/>
  </w:num>
  <w:num w:numId="6">
    <w:abstractNumId w:val="3"/>
  </w:num>
  <w:num w:numId="7">
    <w:abstractNumId w:val="8"/>
  </w:num>
  <w:num w:numId="8">
    <w:abstractNumId w:val="1"/>
  </w:num>
  <w:num w:numId="9">
    <w:abstractNumId w:val="0"/>
  </w:num>
  <w:num w:numId="10">
    <w:abstractNumId w:val="4"/>
  </w:num>
  <w:num w:numId="11">
    <w:abstractNumId w:val="6"/>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93"/>
    <w:rsid w:val="00001D7B"/>
    <w:rsid w:val="0000363C"/>
    <w:rsid w:val="00012394"/>
    <w:rsid w:val="00015788"/>
    <w:rsid w:val="000764BB"/>
    <w:rsid w:val="0008148F"/>
    <w:rsid w:val="00094928"/>
    <w:rsid w:val="000B124E"/>
    <w:rsid w:val="000C59E3"/>
    <w:rsid w:val="000F3DD0"/>
    <w:rsid w:val="00141C21"/>
    <w:rsid w:val="00142FBA"/>
    <w:rsid w:val="00143621"/>
    <w:rsid w:val="00155145"/>
    <w:rsid w:val="00172463"/>
    <w:rsid w:val="001817A1"/>
    <w:rsid w:val="00183CC1"/>
    <w:rsid w:val="00184093"/>
    <w:rsid w:val="001841D9"/>
    <w:rsid w:val="00186787"/>
    <w:rsid w:val="001906FB"/>
    <w:rsid w:val="001B4F29"/>
    <w:rsid w:val="001F0E33"/>
    <w:rsid w:val="00201592"/>
    <w:rsid w:val="00213916"/>
    <w:rsid w:val="00217963"/>
    <w:rsid w:val="0022157C"/>
    <w:rsid w:val="002570A8"/>
    <w:rsid w:val="00267FB0"/>
    <w:rsid w:val="00283A4E"/>
    <w:rsid w:val="0029082B"/>
    <w:rsid w:val="002A1BC6"/>
    <w:rsid w:val="003124C7"/>
    <w:rsid w:val="00321D4C"/>
    <w:rsid w:val="00323DF6"/>
    <w:rsid w:val="003263D2"/>
    <w:rsid w:val="0033674D"/>
    <w:rsid w:val="00346B01"/>
    <w:rsid w:val="00346BA9"/>
    <w:rsid w:val="003536AA"/>
    <w:rsid w:val="00356F7A"/>
    <w:rsid w:val="00357AAF"/>
    <w:rsid w:val="0036614F"/>
    <w:rsid w:val="00367880"/>
    <w:rsid w:val="003738E3"/>
    <w:rsid w:val="00381034"/>
    <w:rsid w:val="003867BE"/>
    <w:rsid w:val="003A0979"/>
    <w:rsid w:val="003D2251"/>
    <w:rsid w:val="003D47B8"/>
    <w:rsid w:val="003D7ED2"/>
    <w:rsid w:val="0040214E"/>
    <w:rsid w:val="0041628A"/>
    <w:rsid w:val="004403F2"/>
    <w:rsid w:val="0045011F"/>
    <w:rsid w:val="0045753C"/>
    <w:rsid w:val="00460396"/>
    <w:rsid w:val="004618DB"/>
    <w:rsid w:val="00472F99"/>
    <w:rsid w:val="00477194"/>
    <w:rsid w:val="004857E0"/>
    <w:rsid w:val="004A3332"/>
    <w:rsid w:val="004F56AA"/>
    <w:rsid w:val="004F7E0F"/>
    <w:rsid w:val="00516D43"/>
    <w:rsid w:val="00525938"/>
    <w:rsid w:val="00550729"/>
    <w:rsid w:val="00575CF8"/>
    <w:rsid w:val="00581CC3"/>
    <w:rsid w:val="005842ED"/>
    <w:rsid w:val="00591577"/>
    <w:rsid w:val="005972B6"/>
    <w:rsid w:val="005A5DEB"/>
    <w:rsid w:val="005B1164"/>
    <w:rsid w:val="005B53CC"/>
    <w:rsid w:val="005C2EBF"/>
    <w:rsid w:val="005D713A"/>
    <w:rsid w:val="005E79B0"/>
    <w:rsid w:val="005F2A93"/>
    <w:rsid w:val="005F7C7A"/>
    <w:rsid w:val="0061468F"/>
    <w:rsid w:val="00646503"/>
    <w:rsid w:val="00652EDF"/>
    <w:rsid w:val="0065762A"/>
    <w:rsid w:val="006746DC"/>
    <w:rsid w:val="006A0993"/>
    <w:rsid w:val="006A7CD5"/>
    <w:rsid w:val="006B4F8E"/>
    <w:rsid w:val="007137CC"/>
    <w:rsid w:val="007209A7"/>
    <w:rsid w:val="00722E63"/>
    <w:rsid w:val="007260F5"/>
    <w:rsid w:val="00732EC3"/>
    <w:rsid w:val="00763613"/>
    <w:rsid w:val="007705EE"/>
    <w:rsid w:val="00776D50"/>
    <w:rsid w:val="007961EF"/>
    <w:rsid w:val="007B643A"/>
    <w:rsid w:val="007C2781"/>
    <w:rsid w:val="007C419B"/>
    <w:rsid w:val="007E53F3"/>
    <w:rsid w:val="007E54B2"/>
    <w:rsid w:val="00810FCA"/>
    <w:rsid w:val="00862C69"/>
    <w:rsid w:val="00893F45"/>
    <w:rsid w:val="00894160"/>
    <w:rsid w:val="00894C5A"/>
    <w:rsid w:val="008A2395"/>
    <w:rsid w:val="008A2973"/>
    <w:rsid w:val="008B6902"/>
    <w:rsid w:val="008C007E"/>
    <w:rsid w:val="008D5D72"/>
    <w:rsid w:val="008E49EF"/>
    <w:rsid w:val="00901623"/>
    <w:rsid w:val="00904410"/>
    <w:rsid w:val="009234CE"/>
    <w:rsid w:val="009342D6"/>
    <w:rsid w:val="00935FE3"/>
    <w:rsid w:val="00940906"/>
    <w:rsid w:val="00944EDA"/>
    <w:rsid w:val="00953CC0"/>
    <w:rsid w:val="00957C71"/>
    <w:rsid w:val="00962848"/>
    <w:rsid w:val="009679FF"/>
    <w:rsid w:val="00971C0B"/>
    <w:rsid w:val="00974B26"/>
    <w:rsid w:val="00975075"/>
    <w:rsid w:val="009810CC"/>
    <w:rsid w:val="00991305"/>
    <w:rsid w:val="00997B62"/>
    <w:rsid w:val="009C171C"/>
    <w:rsid w:val="009C7A0F"/>
    <w:rsid w:val="00A1013A"/>
    <w:rsid w:val="00A44140"/>
    <w:rsid w:val="00A62C53"/>
    <w:rsid w:val="00A66BBE"/>
    <w:rsid w:val="00A7090E"/>
    <w:rsid w:val="00A92545"/>
    <w:rsid w:val="00A973A7"/>
    <w:rsid w:val="00AA2F60"/>
    <w:rsid w:val="00AB5A54"/>
    <w:rsid w:val="00AB5E08"/>
    <w:rsid w:val="00AD0353"/>
    <w:rsid w:val="00AE5C9A"/>
    <w:rsid w:val="00B0497B"/>
    <w:rsid w:val="00B10E93"/>
    <w:rsid w:val="00B35F7E"/>
    <w:rsid w:val="00B72180"/>
    <w:rsid w:val="00B75911"/>
    <w:rsid w:val="00B768D4"/>
    <w:rsid w:val="00B8353E"/>
    <w:rsid w:val="00BA36E3"/>
    <w:rsid w:val="00BB09D7"/>
    <w:rsid w:val="00BE1406"/>
    <w:rsid w:val="00BE1A9B"/>
    <w:rsid w:val="00BE2D7D"/>
    <w:rsid w:val="00C20315"/>
    <w:rsid w:val="00C2285D"/>
    <w:rsid w:val="00C44D90"/>
    <w:rsid w:val="00C6680B"/>
    <w:rsid w:val="00C7266C"/>
    <w:rsid w:val="00C90970"/>
    <w:rsid w:val="00CF5B73"/>
    <w:rsid w:val="00D23B51"/>
    <w:rsid w:val="00D3197D"/>
    <w:rsid w:val="00D53C79"/>
    <w:rsid w:val="00D72034"/>
    <w:rsid w:val="00D87683"/>
    <w:rsid w:val="00DA320B"/>
    <w:rsid w:val="00DB3F87"/>
    <w:rsid w:val="00DB5E9D"/>
    <w:rsid w:val="00DE6702"/>
    <w:rsid w:val="00E33AB4"/>
    <w:rsid w:val="00E43C15"/>
    <w:rsid w:val="00EA5AEA"/>
    <w:rsid w:val="00EB2ADC"/>
    <w:rsid w:val="00EB7550"/>
    <w:rsid w:val="00EC364E"/>
    <w:rsid w:val="00EF3A65"/>
    <w:rsid w:val="00EF3FA7"/>
    <w:rsid w:val="00F025C4"/>
    <w:rsid w:val="00F037E0"/>
    <w:rsid w:val="00F14B66"/>
    <w:rsid w:val="00F40D2F"/>
    <w:rsid w:val="00F65DE0"/>
    <w:rsid w:val="00F83676"/>
    <w:rsid w:val="00F84324"/>
    <w:rsid w:val="00FC14A1"/>
    <w:rsid w:val="00FC71E1"/>
    <w:rsid w:val="00FD2C0D"/>
    <w:rsid w:val="00FD7114"/>
    <w:rsid w:val="00FE0938"/>
    <w:rsid w:val="00FE45CA"/>
    <w:rsid w:val="00FF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240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oracle.com/javaee/7/tutorial/jsf-el.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ocs.oracle.com/javaee/5/tutorial/doc/bnake.html" TargetMode="External"/><Relationship Id="rId11" Type="http://schemas.openxmlformats.org/officeDocument/2006/relationships/hyperlink" Target="http://getbootstrap.com/" TargetMode="External"/><Relationship Id="rId12" Type="http://schemas.openxmlformats.org/officeDocument/2006/relationships/hyperlink" Target="http://w3schools.com/css" TargetMode="External"/><Relationship Id="rId13" Type="http://schemas.openxmlformats.org/officeDocument/2006/relationships/hyperlink" Target="http://docs.oracle.com/javaee/7/tutorial/doc/home.htm" TargetMode="External"/><Relationship Id="rId14" Type="http://schemas.openxmlformats.org/officeDocument/2006/relationships/hyperlink" Target="http://docs.oracle.com/javase/8/docs/api/" TargetMode="External"/><Relationship Id="rId15" Type="http://schemas.openxmlformats.org/officeDocument/2006/relationships/hyperlink" Target="http://docs.oracle.com/javaee/7/api/" TargetMode="External"/><Relationship Id="rId16" Type="http://schemas.openxmlformats.org/officeDocument/2006/relationships/hyperlink" Target="http://w2schools.com" TargetMode="External"/><Relationship Id="rId17" Type="http://schemas.openxmlformats.org/officeDocument/2006/relationships/hyperlink" Target="https://netbeans.org/kb/trails/java-ee.html" TargetMode="External"/><Relationship Id="rId18" Type="http://schemas.openxmlformats.org/officeDocument/2006/relationships/hyperlink" Target="http://netbeans.org/kb/docs/ide/git.html" TargetMode="External"/><Relationship Id="rId19" Type="http://schemas.openxmlformats.org/officeDocument/2006/relationships/hyperlink" Target="http://docs.oracle.com/javase/tutorial/jdb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oracle.com/javase/tutorial/essential/exceptions/tryResourceClose.html" TargetMode="External"/><Relationship Id="rId8" Type="http://schemas.openxmlformats.org/officeDocument/2006/relationships/hyperlink" Target="http://getbootstr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C4E1C-E3DC-8642-AB58-7186A282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Office\Templates\Normal.dot</Template>
  <TotalTime>83</TotalTime>
  <Pages>4</Pages>
  <Words>1233</Words>
  <Characters>7031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Class 2</vt:lpstr>
    </vt:vector>
  </TitlesOfParts>
  <Company>Real Object Solutions</Company>
  <LinksUpToDate>false</LinksUpToDate>
  <CharactersWithSpaces>8248</CharactersWithSpaces>
  <SharedDoc>false</SharedDoc>
  <HLinks>
    <vt:vector size="72" baseType="variant">
      <vt:variant>
        <vt:i4>71</vt:i4>
      </vt:variant>
      <vt:variant>
        <vt:i4>33</vt:i4>
      </vt:variant>
      <vt:variant>
        <vt:i4>0</vt:i4>
      </vt:variant>
      <vt:variant>
        <vt:i4>5</vt:i4>
      </vt:variant>
      <vt:variant>
        <vt:lpwstr>http://docs.oracle.com/javase/tutorial/jdbc/</vt:lpwstr>
      </vt:variant>
      <vt:variant>
        <vt:lpwstr/>
      </vt:variant>
      <vt:variant>
        <vt:i4>6488168</vt:i4>
      </vt:variant>
      <vt:variant>
        <vt:i4>30</vt:i4>
      </vt:variant>
      <vt:variant>
        <vt:i4>0</vt:i4>
      </vt:variant>
      <vt:variant>
        <vt:i4>5</vt:i4>
      </vt:variant>
      <vt:variant>
        <vt:lpwstr>http://www.journaldev.com/2064/jsp-expression-language-el-example-tutorial</vt:lpwstr>
      </vt:variant>
      <vt:variant>
        <vt:lpwstr/>
      </vt:variant>
      <vt:variant>
        <vt:i4>7208966</vt:i4>
      </vt:variant>
      <vt:variant>
        <vt:i4>27</vt:i4>
      </vt:variant>
      <vt:variant>
        <vt:i4>0</vt:i4>
      </vt:variant>
      <vt:variant>
        <vt:i4>5</vt:i4>
      </vt:variant>
      <vt:variant>
        <vt:lpwstr>http://docs.oracle.com/javaee/6/tutorial/doc/bnahq.html</vt:lpwstr>
      </vt:variant>
      <vt:variant>
        <vt:lpwstr/>
      </vt:variant>
      <vt:variant>
        <vt:i4>4915322</vt:i4>
      </vt:variant>
      <vt:variant>
        <vt:i4>24</vt:i4>
      </vt:variant>
      <vt:variant>
        <vt:i4>0</vt:i4>
      </vt:variant>
      <vt:variant>
        <vt:i4>5</vt:i4>
      </vt:variant>
      <vt:variant>
        <vt:lpwstr>http://www.tutorialspoint.com/jsp/jsp_standard_tag_library.htm</vt:lpwstr>
      </vt:variant>
      <vt:variant>
        <vt:lpwstr/>
      </vt:variant>
      <vt:variant>
        <vt:i4>7995398</vt:i4>
      </vt:variant>
      <vt:variant>
        <vt:i4>21</vt:i4>
      </vt:variant>
      <vt:variant>
        <vt:i4>0</vt:i4>
      </vt:variant>
      <vt:variant>
        <vt:i4>5</vt:i4>
      </vt:variant>
      <vt:variant>
        <vt:lpwstr>http://docs.oracle.com/javaee/5/tutorial/doc/bnake.html</vt:lpwstr>
      </vt:variant>
      <vt:variant>
        <vt:lpwstr/>
      </vt:variant>
      <vt:variant>
        <vt:i4>1507414</vt:i4>
      </vt:variant>
      <vt:variant>
        <vt:i4>18</vt:i4>
      </vt:variant>
      <vt:variant>
        <vt:i4>0</vt:i4>
      </vt:variant>
      <vt:variant>
        <vt:i4>5</vt:i4>
      </vt:variant>
      <vt:variant>
        <vt:lpwstr>http://netbeans.org/kb/docs/ide/git.html</vt:lpwstr>
      </vt:variant>
      <vt:variant>
        <vt:lpwstr/>
      </vt:variant>
      <vt:variant>
        <vt:i4>7405637</vt:i4>
      </vt:variant>
      <vt:variant>
        <vt:i4>15</vt:i4>
      </vt:variant>
      <vt:variant>
        <vt:i4>0</vt:i4>
      </vt:variant>
      <vt:variant>
        <vt:i4>5</vt:i4>
      </vt:variant>
      <vt:variant>
        <vt:lpwstr>https://netbeans.org/kb/trails/java-ee.html</vt:lpwstr>
      </vt:variant>
      <vt:variant>
        <vt:lpwstr/>
      </vt:variant>
      <vt:variant>
        <vt:i4>5570586</vt:i4>
      </vt:variant>
      <vt:variant>
        <vt:i4>12</vt:i4>
      </vt:variant>
      <vt:variant>
        <vt:i4>0</vt:i4>
      </vt:variant>
      <vt:variant>
        <vt:i4>5</vt:i4>
      </vt:variant>
      <vt:variant>
        <vt:lpwstr>http://w2schools.com</vt:lpwstr>
      </vt:variant>
      <vt:variant>
        <vt:lpwstr/>
      </vt:variant>
      <vt:variant>
        <vt:i4>6160451</vt:i4>
      </vt:variant>
      <vt:variant>
        <vt:i4>9</vt:i4>
      </vt:variant>
      <vt:variant>
        <vt:i4>0</vt:i4>
      </vt:variant>
      <vt:variant>
        <vt:i4>5</vt:i4>
      </vt:variant>
      <vt:variant>
        <vt:lpwstr>http://docs.oracle.com/javaee/7/api/</vt:lpwstr>
      </vt:variant>
      <vt:variant>
        <vt:lpwstr/>
      </vt:variant>
      <vt:variant>
        <vt:i4>196668</vt:i4>
      </vt:variant>
      <vt:variant>
        <vt:i4>6</vt:i4>
      </vt:variant>
      <vt:variant>
        <vt:i4>0</vt:i4>
      </vt:variant>
      <vt:variant>
        <vt:i4>5</vt:i4>
      </vt:variant>
      <vt:variant>
        <vt:lpwstr>http://docs.oracle.com/javase/7/docs/api/</vt:lpwstr>
      </vt:variant>
      <vt:variant>
        <vt:lpwstr/>
      </vt:variant>
      <vt:variant>
        <vt:i4>4587576</vt:i4>
      </vt:variant>
      <vt:variant>
        <vt:i4>3</vt:i4>
      </vt:variant>
      <vt:variant>
        <vt:i4>0</vt:i4>
      </vt:variant>
      <vt:variant>
        <vt:i4>5</vt:i4>
      </vt:variant>
      <vt:variant>
        <vt:lpwstr>http://docs.oracle.com/javaee/7/tutorial/doc/home.htm</vt:lpwstr>
      </vt:variant>
      <vt:variant>
        <vt:lpwstr/>
      </vt:variant>
      <vt:variant>
        <vt:i4>5767198</vt:i4>
      </vt:variant>
      <vt:variant>
        <vt:i4>0</vt:i4>
      </vt:variant>
      <vt:variant>
        <vt:i4>0</vt:i4>
      </vt:variant>
      <vt:variant>
        <vt:i4>5</vt:i4>
      </vt:variant>
      <vt:variant>
        <vt:lpwstr>http://getbootstrap.com/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2</dc:title>
  <dc:subject/>
  <dc:creator>wick</dc:creator>
  <cp:keywords/>
  <cp:lastModifiedBy>Jim Lombardo</cp:lastModifiedBy>
  <cp:revision>22</cp:revision>
  <cp:lastPrinted>2007-01-17T18:06:00Z</cp:lastPrinted>
  <dcterms:created xsi:type="dcterms:W3CDTF">2016-02-01T14:47:00Z</dcterms:created>
  <dcterms:modified xsi:type="dcterms:W3CDTF">2017-02-05T19:33:00Z</dcterms:modified>
</cp:coreProperties>
</file>