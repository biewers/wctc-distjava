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0FD8" w14:textId="77777777" w:rsidR="006A0993" w:rsidRDefault="006A0993">
      <w:pPr>
        <w:pStyle w:val="Heading1"/>
        <w:rPr>
          <w:sz w:val="36"/>
        </w:rPr>
      </w:pPr>
      <w:r>
        <w:rPr>
          <w:sz w:val="36"/>
        </w:rPr>
        <w:t>Waukesha County Technical Institute</w:t>
      </w:r>
    </w:p>
    <w:p w14:paraId="7410C528" w14:textId="77777777" w:rsidR="006A0993" w:rsidRDefault="007B643A">
      <w:pPr>
        <w:rPr>
          <w:b/>
          <w:bCs/>
          <w:sz w:val="36"/>
        </w:rPr>
      </w:pPr>
      <w:r>
        <w:rPr>
          <w:b/>
          <w:bCs/>
          <w:sz w:val="36"/>
        </w:rPr>
        <w:t>152-1</w:t>
      </w:r>
      <w:r w:rsidR="007C2781">
        <w:rPr>
          <w:b/>
          <w:bCs/>
          <w:sz w:val="36"/>
        </w:rPr>
        <w:t>98 Distributed</w:t>
      </w:r>
      <w:r w:rsidR="0008148F">
        <w:rPr>
          <w:b/>
          <w:bCs/>
          <w:sz w:val="36"/>
        </w:rPr>
        <w:t xml:space="preserve"> Java</w:t>
      </w:r>
    </w:p>
    <w:p w14:paraId="42687AC1" w14:textId="77777777" w:rsidR="006A0993" w:rsidRDefault="006A0993">
      <w:pPr>
        <w:rPr>
          <w:sz w:val="36"/>
        </w:rPr>
      </w:pPr>
    </w:p>
    <w:p w14:paraId="3D3A1541" w14:textId="7ABB10E2" w:rsidR="006A0993" w:rsidRDefault="006B4F8E">
      <w:pPr>
        <w:pStyle w:val="Heading1"/>
        <w:rPr>
          <w:sz w:val="24"/>
        </w:rPr>
      </w:pPr>
      <w:r>
        <w:rPr>
          <w:sz w:val="36"/>
        </w:rPr>
        <w:t xml:space="preserve">Class </w:t>
      </w:r>
      <w:r w:rsidR="00FE7368">
        <w:rPr>
          <w:sz w:val="36"/>
        </w:rPr>
        <w:t>6</w:t>
      </w:r>
      <w:r w:rsidR="004F56AA">
        <w:rPr>
          <w:sz w:val="36"/>
        </w:rPr>
        <w:t xml:space="preserve"> </w:t>
      </w:r>
      <w:r w:rsidR="00141C21">
        <w:rPr>
          <w:sz w:val="36"/>
        </w:rPr>
        <w:t>Plan</w:t>
      </w:r>
      <w:r>
        <w:rPr>
          <w:sz w:val="36"/>
        </w:rPr>
        <w:t xml:space="preserve"> and Assignments</w:t>
      </w:r>
    </w:p>
    <w:p w14:paraId="784E41F7" w14:textId="77777777" w:rsidR="006A0993" w:rsidRDefault="006A0993">
      <w:pPr>
        <w:rPr>
          <w:sz w:val="24"/>
        </w:rPr>
      </w:pPr>
    </w:p>
    <w:p w14:paraId="6D459B63" w14:textId="77777777" w:rsidR="006A0993" w:rsidRDefault="006A0993">
      <w:pPr>
        <w:rPr>
          <w:b/>
          <w:sz w:val="24"/>
        </w:rPr>
      </w:pPr>
      <w:r>
        <w:rPr>
          <w:b/>
          <w:sz w:val="24"/>
        </w:rPr>
        <w:t>Discussion Activities:</w:t>
      </w:r>
    </w:p>
    <w:p w14:paraId="22670C25" w14:textId="55A13C20" w:rsidR="000B124E" w:rsidRPr="000B124E" w:rsidRDefault="000B124E" w:rsidP="00646503">
      <w:pPr>
        <w:numPr>
          <w:ilvl w:val="0"/>
          <w:numId w:val="1"/>
        </w:numPr>
        <w:rPr>
          <w:b/>
          <w:color w:val="FF0000"/>
          <w:sz w:val="24"/>
        </w:rPr>
      </w:pPr>
      <w:r w:rsidRPr="000B124E">
        <w:rPr>
          <w:b/>
          <w:color w:val="FF0000"/>
          <w:sz w:val="24"/>
        </w:rPr>
        <w:t>Due Today</w:t>
      </w:r>
      <w:r w:rsidR="00BE1406">
        <w:rPr>
          <w:b/>
          <w:color w:val="FF0000"/>
          <w:sz w:val="24"/>
        </w:rPr>
        <w:t xml:space="preserve"> and Announcements</w:t>
      </w:r>
      <w:r w:rsidRPr="000B124E">
        <w:rPr>
          <w:b/>
          <w:color w:val="FF0000"/>
          <w:sz w:val="24"/>
        </w:rPr>
        <w:t>:</w:t>
      </w:r>
    </w:p>
    <w:p w14:paraId="317B3307" w14:textId="13F31165" w:rsidR="00EB2ADC" w:rsidRPr="00BF3EBE" w:rsidRDefault="00641767" w:rsidP="00BF3EBE">
      <w:pPr>
        <w:numPr>
          <w:ilvl w:val="1"/>
          <w:numId w:val="4"/>
        </w:numPr>
        <w:rPr>
          <w:sz w:val="24"/>
        </w:rPr>
      </w:pPr>
      <w:r>
        <w:rPr>
          <w:sz w:val="24"/>
        </w:rPr>
        <w:t>Maven-based “bookWebApp”, MVC-style with 2 web pages, AuthorConroller, AuthorService and Author class. Hard-code list of author objects in AuthorService shoud be returned to a report page that uses JSTL/EL to display 3 columns of info per record.</w:t>
      </w:r>
    </w:p>
    <w:p w14:paraId="5E61539B" w14:textId="63958C11" w:rsidR="0040214E" w:rsidRPr="00EB2ADC" w:rsidRDefault="00641767" w:rsidP="00EB2ADC">
      <w:pPr>
        <w:numPr>
          <w:ilvl w:val="1"/>
          <w:numId w:val="4"/>
        </w:numPr>
        <w:rPr>
          <w:sz w:val="24"/>
        </w:rPr>
      </w:pPr>
      <w:r>
        <w:rPr>
          <w:sz w:val="24"/>
        </w:rPr>
        <w:t>IntroJDBC Sample project review.</w:t>
      </w:r>
      <w:r w:rsidR="0045011F" w:rsidRPr="00EB2ADC">
        <w:rPr>
          <w:sz w:val="24"/>
        </w:rPr>
        <w:br/>
      </w:r>
    </w:p>
    <w:p w14:paraId="33A79AB0" w14:textId="77777777" w:rsidR="00722713" w:rsidRDefault="000B124E" w:rsidP="00641767">
      <w:pPr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Q&amp;A</w:t>
      </w:r>
    </w:p>
    <w:p w14:paraId="30E6887F" w14:textId="1145851A" w:rsidR="004F66CC" w:rsidRPr="00641767" w:rsidRDefault="00722713" w:rsidP="00722713">
      <w:pPr>
        <w:numPr>
          <w:ilvl w:val="1"/>
          <w:numId w:val="1"/>
        </w:numPr>
        <w:rPr>
          <w:b/>
          <w:sz w:val="24"/>
        </w:rPr>
      </w:pPr>
      <w:r>
        <w:rPr>
          <w:sz w:val="24"/>
        </w:rPr>
        <w:t>IMPORTANT: don’t forget to create a branch named “NoDb” in your “bookWebApp” and use that from now on.</w:t>
      </w:r>
      <w:bookmarkStart w:id="0" w:name="_GoBack"/>
      <w:bookmarkEnd w:id="0"/>
      <w:r w:rsidR="00BE1406" w:rsidRPr="00641767">
        <w:rPr>
          <w:rFonts w:ascii="Courier New" w:hAnsi="Courier New" w:cs="Courier New"/>
          <w:sz w:val="14"/>
        </w:rPr>
        <w:br/>
      </w:r>
    </w:p>
    <w:p w14:paraId="5ECD0A72" w14:textId="77777777" w:rsidR="004F66CC" w:rsidRDefault="004F66CC" w:rsidP="004F66CC">
      <w:pPr>
        <w:rPr>
          <w:b/>
          <w:sz w:val="24"/>
        </w:rPr>
      </w:pPr>
      <w:r>
        <w:rPr>
          <w:b/>
          <w:sz w:val="24"/>
        </w:rPr>
        <w:t>Introduction to Relational Database Management Systems (RDMS)</w:t>
      </w:r>
    </w:p>
    <w:p w14:paraId="7B169D03" w14:textId="53DF3872" w:rsidR="004F66CC" w:rsidRDefault="004F66CC" w:rsidP="004F66CC">
      <w:pPr>
        <w:numPr>
          <w:ilvl w:val="0"/>
          <w:numId w:val="5"/>
        </w:numPr>
        <w:ind w:left="1080"/>
        <w:rPr>
          <w:sz w:val="24"/>
        </w:rPr>
      </w:pPr>
      <w:r>
        <w:rPr>
          <w:sz w:val="24"/>
        </w:rPr>
        <w:t xml:space="preserve">Relational Database Concepts: </w:t>
      </w:r>
      <w:r>
        <w:rPr>
          <w:sz w:val="24"/>
        </w:rPr>
        <w:br/>
      </w:r>
      <w:hyperlink r:id="rId7" w:history="1">
        <w:r w:rsidRPr="006A06F5">
          <w:rPr>
            <w:rStyle w:val="Hyperlink"/>
            <w:sz w:val="24"/>
          </w:rPr>
          <w:t>http://www.tutorialspoint.com/sql/sql-rdbms-concep</w:t>
        </w:r>
        <w:r w:rsidRPr="006A06F5">
          <w:rPr>
            <w:rStyle w:val="Hyperlink"/>
            <w:sz w:val="24"/>
          </w:rPr>
          <w:t>t</w:t>
        </w:r>
        <w:r w:rsidRPr="006A06F5">
          <w:rPr>
            <w:rStyle w:val="Hyperlink"/>
            <w:sz w:val="24"/>
          </w:rPr>
          <w:t>s.htm</w:t>
        </w:r>
      </w:hyperlink>
      <w:r>
        <w:rPr>
          <w:sz w:val="24"/>
        </w:rPr>
        <w:t xml:space="preserve"> </w:t>
      </w:r>
    </w:p>
    <w:p w14:paraId="2D9287FB" w14:textId="77777777" w:rsidR="004F66CC" w:rsidRDefault="004F66CC" w:rsidP="004F66CC">
      <w:pPr>
        <w:numPr>
          <w:ilvl w:val="1"/>
          <w:numId w:val="5"/>
        </w:numPr>
        <w:ind w:left="1800"/>
        <w:rPr>
          <w:sz w:val="24"/>
        </w:rPr>
      </w:pPr>
      <w:r>
        <w:rPr>
          <w:sz w:val="24"/>
        </w:rPr>
        <w:t>Tables, columns (fields), data types, records, relationships (joins), primary keys, foreign keys</w:t>
      </w:r>
    </w:p>
    <w:p w14:paraId="697786D1" w14:textId="77777777" w:rsidR="004F66CC" w:rsidRDefault="004F66CC" w:rsidP="004F66CC">
      <w:pPr>
        <w:numPr>
          <w:ilvl w:val="1"/>
          <w:numId w:val="5"/>
        </w:numPr>
        <w:ind w:left="1800"/>
        <w:rPr>
          <w:sz w:val="24"/>
        </w:rPr>
      </w:pPr>
      <w:r>
        <w:rPr>
          <w:sz w:val="24"/>
        </w:rPr>
        <w:t xml:space="preserve">Structured Query Language (SQL): </w:t>
      </w:r>
      <w:hyperlink r:id="rId8" w:history="1">
        <w:r>
          <w:rPr>
            <w:rStyle w:val="Hyperlink"/>
            <w:sz w:val="24"/>
          </w:rPr>
          <w:t>http://www.w3schools.com/sql/default.asp</w:t>
        </w:r>
      </w:hyperlink>
      <w:r>
        <w:rPr>
          <w:sz w:val="24"/>
        </w:rPr>
        <w:t xml:space="preserve"> </w:t>
      </w:r>
    </w:p>
    <w:p w14:paraId="297BE994" w14:textId="77777777" w:rsidR="004F66CC" w:rsidRDefault="004F66CC" w:rsidP="004F66CC">
      <w:pPr>
        <w:numPr>
          <w:ilvl w:val="0"/>
          <w:numId w:val="5"/>
        </w:numPr>
        <w:ind w:left="1080"/>
        <w:rPr>
          <w:sz w:val="24"/>
        </w:rPr>
      </w:pPr>
      <w:r>
        <w:rPr>
          <w:sz w:val="24"/>
        </w:rPr>
        <w:t>Embedded vs. Network accessible server</w:t>
      </w:r>
    </w:p>
    <w:p w14:paraId="11BC8A97" w14:textId="77777777" w:rsidR="004F66CC" w:rsidRDefault="004F66CC" w:rsidP="004F66CC">
      <w:pPr>
        <w:numPr>
          <w:ilvl w:val="1"/>
          <w:numId w:val="5"/>
        </w:numPr>
        <w:ind w:left="1800"/>
        <w:rPr>
          <w:sz w:val="24"/>
        </w:rPr>
      </w:pPr>
      <w:r>
        <w:rPr>
          <w:sz w:val="24"/>
        </w:rPr>
        <w:t>Derby (embedded or server, standard plugin in Netbeans</w:t>
      </w:r>
    </w:p>
    <w:p w14:paraId="091D82B3" w14:textId="77777777" w:rsidR="004F66CC" w:rsidRDefault="004F66CC" w:rsidP="004F66CC">
      <w:pPr>
        <w:numPr>
          <w:ilvl w:val="2"/>
          <w:numId w:val="5"/>
        </w:numPr>
        <w:ind w:left="2520"/>
        <w:rPr>
          <w:sz w:val="24"/>
        </w:rPr>
      </w:pPr>
      <w:r>
        <w:rPr>
          <w:sz w:val="24"/>
        </w:rPr>
        <w:t>Using the Database Management View in Netbeans (look under the “Services” tab</w:t>
      </w:r>
    </w:p>
    <w:p w14:paraId="4C2BB736" w14:textId="77777777" w:rsidR="004F66CC" w:rsidRDefault="004F66CC" w:rsidP="004F66CC">
      <w:pPr>
        <w:numPr>
          <w:ilvl w:val="1"/>
          <w:numId w:val="5"/>
        </w:numPr>
        <w:ind w:left="1800"/>
        <w:rPr>
          <w:sz w:val="24"/>
        </w:rPr>
      </w:pPr>
      <w:r>
        <w:rPr>
          <w:sz w:val="24"/>
        </w:rPr>
        <w:t>MySql (open source server): one of the most popular network RDMS in the world</w:t>
      </w:r>
    </w:p>
    <w:p w14:paraId="44207692" w14:textId="77777777" w:rsidR="004F66CC" w:rsidRDefault="004F66CC" w:rsidP="004F66CC">
      <w:pPr>
        <w:numPr>
          <w:ilvl w:val="2"/>
          <w:numId w:val="5"/>
        </w:numPr>
        <w:ind w:left="2520"/>
        <w:rPr>
          <w:sz w:val="24"/>
        </w:rPr>
      </w:pPr>
      <w:r>
        <w:rPr>
          <w:sz w:val="24"/>
        </w:rPr>
        <w:t>Using the installed MySql Workbench</w:t>
      </w:r>
    </w:p>
    <w:p w14:paraId="2C71A4B8" w14:textId="77777777" w:rsidR="004F66CC" w:rsidRDefault="004F66CC" w:rsidP="004F66CC">
      <w:pPr>
        <w:numPr>
          <w:ilvl w:val="0"/>
          <w:numId w:val="5"/>
        </w:numPr>
        <w:ind w:left="1080"/>
        <w:rPr>
          <w:sz w:val="24"/>
        </w:rPr>
      </w:pPr>
      <w:r>
        <w:rPr>
          <w:sz w:val="24"/>
          <w:szCs w:val="24"/>
        </w:rPr>
        <w:t>You need to add a JDBC driver jar file to your “Libraries” folder in your NetBeans project.</w:t>
      </w:r>
    </w:p>
    <w:p w14:paraId="1EC8ECFB" w14:textId="77777777" w:rsidR="004F66CC" w:rsidRPr="00641767" w:rsidRDefault="004F66CC" w:rsidP="004F66CC">
      <w:pPr>
        <w:numPr>
          <w:ilvl w:val="1"/>
          <w:numId w:val="5"/>
        </w:numPr>
        <w:ind w:left="1800"/>
        <w:rPr>
          <w:sz w:val="24"/>
        </w:rPr>
      </w:pPr>
      <w:r>
        <w:rPr>
          <w:sz w:val="24"/>
          <w:szCs w:val="24"/>
        </w:rPr>
        <w:t>Drivers for various databases can be found in the project directory for the “IntroJDBC” sample project</w:t>
      </w:r>
    </w:p>
    <w:p w14:paraId="520BCADB" w14:textId="29720755" w:rsidR="00641767" w:rsidRDefault="00641767" w:rsidP="004F66CC">
      <w:pPr>
        <w:numPr>
          <w:ilvl w:val="1"/>
          <w:numId w:val="5"/>
        </w:numPr>
        <w:ind w:left="1800"/>
        <w:rPr>
          <w:sz w:val="24"/>
        </w:rPr>
      </w:pPr>
      <w:r>
        <w:rPr>
          <w:sz w:val="24"/>
          <w:szCs w:val="24"/>
        </w:rPr>
        <w:t>The latest MySql driver is posted on Blackboard</w:t>
      </w:r>
    </w:p>
    <w:p w14:paraId="1D380D43" w14:textId="77777777" w:rsidR="004F66CC" w:rsidRDefault="004F66CC" w:rsidP="004F66CC">
      <w:pPr>
        <w:rPr>
          <w:sz w:val="24"/>
        </w:rPr>
      </w:pPr>
    </w:p>
    <w:p w14:paraId="0A618009" w14:textId="77777777" w:rsidR="004F66CC" w:rsidRDefault="004F66CC" w:rsidP="004F66CC">
      <w:pPr>
        <w:numPr>
          <w:ilvl w:val="0"/>
          <w:numId w:val="5"/>
        </w:numPr>
        <w:ind w:left="1080"/>
        <w:rPr>
          <w:b/>
          <w:sz w:val="24"/>
        </w:rPr>
      </w:pPr>
      <w:r>
        <w:rPr>
          <w:b/>
          <w:sz w:val="24"/>
        </w:rPr>
        <w:t>Introduction to the Java Database Connectivity API (JDBC)</w:t>
      </w:r>
    </w:p>
    <w:p w14:paraId="597991B0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Java JDBC Tutorial:</w:t>
      </w:r>
      <w:r>
        <w:rPr>
          <w:sz w:val="24"/>
        </w:rPr>
        <w:br/>
        <w:t xml:space="preserve"> </w:t>
      </w:r>
      <w:hyperlink r:id="rId9" w:history="1">
        <w:r w:rsidRPr="00B31BE9">
          <w:rPr>
            <w:rStyle w:val="Hyperlink"/>
            <w:sz w:val="24"/>
          </w:rPr>
          <w:t>http://docs.oracle.com/javase/tutorial/jdbc/</w:t>
        </w:r>
      </w:hyperlink>
      <w:r>
        <w:rPr>
          <w:sz w:val="24"/>
        </w:rPr>
        <w:t xml:space="preserve"> </w:t>
      </w:r>
    </w:p>
    <w:p w14:paraId="27D70486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 xml:space="preserve">Netbeans Tutorial:  (Connecting to Derby): </w:t>
      </w:r>
      <w:r>
        <w:rPr>
          <w:sz w:val="24"/>
        </w:rPr>
        <w:br/>
      </w:r>
      <w:hyperlink r:id="rId10" w:history="1">
        <w:r w:rsidRPr="00B31BE9">
          <w:rPr>
            <w:rStyle w:val="Hyperlink"/>
            <w:sz w:val="24"/>
          </w:rPr>
          <w:t>https://netbeans.org/kb/docs/ide/java-db.html</w:t>
        </w:r>
      </w:hyperlink>
      <w:r>
        <w:rPr>
          <w:sz w:val="24"/>
        </w:rPr>
        <w:t xml:space="preserve"> </w:t>
      </w:r>
    </w:p>
    <w:p w14:paraId="7ED55E9E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 xml:space="preserve">Netbeans Tutorial: (Installing MySql on Windows): </w:t>
      </w:r>
      <w:hyperlink r:id="rId11" w:history="1">
        <w:r w:rsidRPr="00B31BE9">
          <w:rPr>
            <w:rStyle w:val="Hyperlink"/>
            <w:sz w:val="24"/>
          </w:rPr>
          <w:t>https://netbeans.org/kb/docs/ide/install-and-configure-mysql-server.html</w:t>
        </w:r>
      </w:hyperlink>
      <w:r>
        <w:rPr>
          <w:sz w:val="24"/>
        </w:rPr>
        <w:t xml:space="preserve"> </w:t>
      </w:r>
    </w:p>
    <w:p w14:paraId="5A9BE0B6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lastRenderedPageBreak/>
        <w:t>Netbeans Tutorial: (Connecting to MySql):</w:t>
      </w:r>
      <w:r>
        <w:rPr>
          <w:sz w:val="24"/>
        </w:rPr>
        <w:br/>
      </w:r>
      <w:hyperlink r:id="rId12" w:history="1">
        <w:r w:rsidRPr="00B31BE9">
          <w:rPr>
            <w:rStyle w:val="Hyperlink"/>
            <w:sz w:val="24"/>
          </w:rPr>
          <w:t>https://netbeans.org/kb/docs/ide/mysql.html</w:t>
        </w:r>
      </w:hyperlink>
      <w:r>
        <w:rPr>
          <w:sz w:val="24"/>
        </w:rPr>
        <w:t xml:space="preserve"> </w:t>
      </w:r>
    </w:p>
    <w:p w14:paraId="29089623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Instructor Demo (see screencast to be published on Blackboard)</w:t>
      </w:r>
    </w:p>
    <w:p w14:paraId="49748565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Versions:</w:t>
      </w:r>
    </w:p>
    <w:p w14:paraId="162E54E0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JDBC 2 (widely used, widely available drivers)</w:t>
      </w:r>
    </w:p>
    <w:p w14:paraId="0A7ADF68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JDBC 3 (the new standard)</w:t>
      </w:r>
    </w:p>
    <w:p w14:paraId="26D95DF1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JDBC 4 (released recently; bleeding edge)</w:t>
      </w:r>
    </w:p>
    <w:p w14:paraId="7BF5B320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DriverManager class – controls loading of Java database driver software</w:t>
      </w:r>
    </w:p>
    <w:p w14:paraId="1BE5C4E5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Drivers: software, either native or Java-based, used to connect your Java program code to a database or middleware software</w:t>
      </w:r>
    </w:p>
    <w:p w14:paraId="58BF38D1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Type I: JDBC-ODBC Bridge (provided with JDK, requires Microsoft ODBC (Open Database Connectivity) support (least desirable, but most likely to work with any data source, including non-database soruces such as spreadsheets and text files. Use this, e.g., to connect to MS-Access databases.</w:t>
      </w:r>
    </w:p>
    <w:p w14:paraId="3AF38989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Type II: Native API, may include some Java. Not portable because native code must be compiled specially for each platform.</w:t>
      </w:r>
    </w:p>
    <w:p w14:paraId="2BF01DEB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Type III: Pure Java, but used only by Network-enabled middleware, such as a Java Enterprise Edition Application Server.</w:t>
      </w:r>
    </w:p>
    <w:p w14:paraId="35B88F59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 xml:space="preserve">Type IV: </w:t>
      </w:r>
      <w:r>
        <w:rPr>
          <w:sz w:val="24"/>
          <w:u w:val="single"/>
        </w:rPr>
        <w:t>the best choice</w:t>
      </w:r>
      <w:r>
        <w:rPr>
          <w:sz w:val="24"/>
        </w:rPr>
        <w:t xml:space="preserve"> – pure Java; need one for each database supported, but portable across O/S platforms</w:t>
      </w:r>
    </w:p>
    <w:p w14:paraId="04600E0C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Other important classes in the Java API:</w:t>
      </w:r>
    </w:p>
    <w:p w14:paraId="74078520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Connection class – need this to communicate with db</w:t>
      </w:r>
    </w:p>
    <w:p w14:paraId="5F8B0141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Statement class – need this to send commands to db</w:t>
      </w:r>
    </w:p>
    <w:p w14:paraId="72BBF25A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PreparedStatement class – same as above but pre-compiled and allows variables in commands (sql)</w:t>
      </w:r>
    </w:p>
    <w:p w14:paraId="2F4D5B6F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ResultSet class – queries produce ResultSet objects which contain the data requested; no ResultSet is produced when inserting, updating or deleting records … instead an integer is returned indicating the number of records affected.</w:t>
      </w:r>
    </w:p>
    <w:p w14:paraId="45B98B2A" w14:textId="77777777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Popular Relational Databases used by Java programmers (not a complete list):</w:t>
      </w:r>
    </w:p>
    <w:p w14:paraId="7A1C9BED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Oracle (Commercial)</w:t>
      </w:r>
    </w:p>
    <w:p w14:paraId="3696D2DA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Microsoft SQL Server (Commercial)</w:t>
      </w:r>
    </w:p>
    <w:p w14:paraId="5323C37F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IBM DB2 (Commercial)</w:t>
      </w:r>
    </w:p>
    <w:p w14:paraId="1E0FB1DC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MySQL – Free</w:t>
      </w:r>
    </w:p>
    <w:p w14:paraId="5B270CC7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PostgreSQL – Free</w:t>
      </w:r>
    </w:p>
    <w:p w14:paraId="04220F8E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Derby -- Free</w:t>
      </w:r>
    </w:p>
    <w:p w14:paraId="29BB6539" w14:textId="77777777" w:rsidR="004F66CC" w:rsidRDefault="004F66CC" w:rsidP="004F66CC">
      <w:pPr>
        <w:numPr>
          <w:ilvl w:val="2"/>
          <w:numId w:val="5"/>
        </w:numPr>
        <w:ind w:left="2160"/>
        <w:rPr>
          <w:sz w:val="24"/>
        </w:rPr>
      </w:pPr>
      <w:r>
        <w:rPr>
          <w:sz w:val="24"/>
        </w:rPr>
        <w:t>Others, including pure Object Databases such as Cache and db4o, and the new NoSql Databases, such as MongoDb</w:t>
      </w:r>
    </w:p>
    <w:p w14:paraId="1526FCBF" w14:textId="4E18260D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Instructor samples: (see Blackboard – “IntroJDBC.zip”. The folder contains various JDBC driver “.jar” files. However, if you ever need one you can always find them at the database vendor web sites.</w:t>
      </w:r>
      <w:r w:rsidR="00F72D56">
        <w:rPr>
          <w:sz w:val="24"/>
        </w:rPr>
        <w:br/>
      </w:r>
    </w:p>
    <w:p w14:paraId="13BAF857" w14:textId="07248BF4" w:rsidR="004F66CC" w:rsidRDefault="00641767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 xml:space="preserve">For a </w:t>
      </w:r>
      <w:r w:rsidRPr="00F72D56">
        <w:rPr>
          <w:b/>
          <w:sz w:val="24"/>
        </w:rPr>
        <w:t>normal Java application or non-Maven</w:t>
      </w:r>
      <w:r>
        <w:rPr>
          <w:sz w:val="24"/>
        </w:rPr>
        <w:t xml:space="preserve"> Java web app, t</w:t>
      </w:r>
      <w:r w:rsidR="004F66CC">
        <w:rPr>
          <w:sz w:val="24"/>
        </w:rPr>
        <w:t xml:space="preserve">he drivers can be installed by right-clicking on the “Libraries” folder in your project, then selecting “Add Library &gt; Java DB”. </w:t>
      </w:r>
      <w:r w:rsidR="004F66CC" w:rsidRPr="00DF62F7">
        <w:rPr>
          <w:sz w:val="24"/>
          <w:u w:val="single"/>
        </w:rPr>
        <w:t xml:space="preserve">This has already been done for you in </w:t>
      </w:r>
      <w:r w:rsidR="004F66CC" w:rsidRPr="00DF62F7">
        <w:rPr>
          <w:sz w:val="24"/>
          <w:u w:val="single"/>
        </w:rPr>
        <w:lastRenderedPageBreak/>
        <w:t>“IntroJDBC” sample project</w:t>
      </w:r>
      <w:r w:rsidR="004F66CC">
        <w:rPr>
          <w:sz w:val="24"/>
        </w:rPr>
        <w:t>.</w:t>
      </w:r>
      <w:r>
        <w:rPr>
          <w:sz w:val="24"/>
        </w:rPr>
        <w:br/>
      </w:r>
    </w:p>
    <w:p w14:paraId="07CBCE2C" w14:textId="336A6EAA" w:rsidR="00641767" w:rsidRDefault="00EF4265" w:rsidP="004F66CC">
      <w:pPr>
        <w:numPr>
          <w:ilvl w:val="1"/>
          <w:numId w:val="5"/>
        </w:numPr>
        <w:ind w:left="1440"/>
        <w:rPr>
          <w:sz w:val="24"/>
        </w:rPr>
      </w:pPr>
      <w:r w:rsidRPr="00F72D56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E0D2C" wp14:editId="68BB2C0F">
                <wp:simplePos x="0" y="0"/>
                <wp:positionH relativeFrom="column">
                  <wp:posOffset>965835</wp:posOffset>
                </wp:positionH>
                <wp:positionV relativeFrom="paragraph">
                  <wp:posOffset>574040</wp:posOffset>
                </wp:positionV>
                <wp:extent cx="3886200" cy="2857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FECF1" w14:textId="77777777" w:rsidR="00A016D0" w:rsidRDefault="00A016D0" w:rsidP="00EF4265">
                            <w:r>
                              <w:t xml:space="preserve">    &lt;dependencies&gt;</w:t>
                            </w:r>
                          </w:p>
                          <w:p w14:paraId="29B1A920" w14:textId="77777777" w:rsidR="00A016D0" w:rsidRDefault="00A016D0" w:rsidP="00EF4265">
                            <w:r>
                              <w:t xml:space="preserve">        &lt;dependency&gt;</w:t>
                            </w:r>
                          </w:p>
                          <w:p w14:paraId="1FB206B8" w14:textId="77777777" w:rsidR="00A016D0" w:rsidRDefault="00A016D0" w:rsidP="00EF4265">
                            <w:r>
                              <w:t xml:space="preserve">            &lt;groupId&gt;javax&lt;/groupId&gt;</w:t>
                            </w:r>
                          </w:p>
                          <w:p w14:paraId="0BB88F5F" w14:textId="77777777" w:rsidR="00A016D0" w:rsidRDefault="00A016D0" w:rsidP="00EF4265">
                            <w:r>
                              <w:t xml:space="preserve">            &lt;artifactId&gt;javaee-web-api&lt;/artifactId&gt;</w:t>
                            </w:r>
                          </w:p>
                          <w:p w14:paraId="4260F0C6" w14:textId="77777777" w:rsidR="00A016D0" w:rsidRDefault="00A016D0" w:rsidP="00EF4265">
                            <w:r>
                              <w:t xml:space="preserve">            &lt;version&gt;7.0&lt;/version&gt;</w:t>
                            </w:r>
                          </w:p>
                          <w:p w14:paraId="1C01BDCA" w14:textId="77777777" w:rsidR="00A016D0" w:rsidRDefault="00A016D0" w:rsidP="00EF4265">
                            <w:r>
                              <w:t xml:space="preserve">            &lt;scope&gt;provided&lt;/scope&gt;</w:t>
                            </w:r>
                          </w:p>
                          <w:p w14:paraId="09DAAA67" w14:textId="77777777" w:rsidR="00A016D0" w:rsidRDefault="00A016D0" w:rsidP="00EF4265">
                            <w:r>
                              <w:t xml:space="preserve">        &lt;/dependency&gt;</w:t>
                            </w:r>
                          </w:p>
                          <w:p w14:paraId="5BEE9CF9" w14:textId="77777777" w:rsidR="00A016D0" w:rsidRDefault="00A016D0" w:rsidP="00EF4265"/>
                          <w:p w14:paraId="6C08E6C7" w14:textId="50515FC4" w:rsidR="00A016D0" w:rsidRDefault="00A016D0" w:rsidP="00EF4265">
                            <w:r>
                              <w:t xml:space="preserve">        &lt;!-- ADD THIS --&gt;</w:t>
                            </w:r>
                          </w:p>
                          <w:p w14:paraId="24C7F7DA" w14:textId="77777777" w:rsidR="00A016D0" w:rsidRDefault="00A016D0" w:rsidP="00EF4265">
                            <w:r>
                              <w:t xml:space="preserve">        &lt;dependency&gt;</w:t>
                            </w:r>
                          </w:p>
                          <w:p w14:paraId="267C3625" w14:textId="77777777" w:rsidR="00A016D0" w:rsidRDefault="00A016D0" w:rsidP="00EF4265">
                            <w:r>
                              <w:t xml:space="preserve">            &lt;groupId&gt;mysql&lt;/groupId&gt;</w:t>
                            </w:r>
                          </w:p>
                          <w:p w14:paraId="0635FC04" w14:textId="77777777" w:rsidR="00A016D0" w:rsidRDefault="00A016D0" w:rsidP="00EF4265">
                            <w:r>
                              <w:t xml:space="preserve">            &lt;artifactId&gt;mysql-connector-java&lt;/artifactId&gt;</w:t>
                            </w:r>
                          </w:p>
                          <w:p w14:paraId="6011DF5F" w14:textId="77777777" w:rsidR="00A016D0" w:rsidRDefault="00A016D0" w:rsidP="00EF4265">
                            <w:r>
                              <w:t xml:space="preserve">            &lt;version&gt;5.1.40&lt;/version&gt;</w:t>
                            </w:r>
                          </w:p>
                          <w:p w14:paraId="28B32903" w14:textId="77777777" w:rsidR="00A016D0" w:rsidRDefault="00A016D0" w:rsidP="00EF4265">
                            <w:r>
                              <w:t xml:space="preserve">        &lt;/dependency&gt; </w:t>
                            </w:r>
                          </w:p>
                          <w:p w14:paraId="3B18F069" w14:textId="42158157" w:rsidR="00A016D0" w:rsidRDefault="00A016D0" w:rsidP="00EF4265">
                            <w:r>
                              <w:t xml:space="preserve">        &lt;!-- END ADD --&gt;</w:t>
                            </w:r>
                          </w:p>
                          <w:p w14:paraId="46CBB7E6" w14:textId="77777777" w:rsidR="00A016D0" w:rsidRDefault="00A016D0" w:rsidP="00EF4265"/>
                          <w:p w14:paraId="7C392856" w14:textId="77777777" w:rsidR="00A016D0" w:rsidRDefault="00A016D0" w:rsidP="00EF4265">
                            <w:r>
                              <w:t xml:space="preserve">    &lt;/dependencies&gt;</w:t>
                            </w:r>
                          </w:p>
                          <w:p w14:paraId="5060D4AC" w14:textId="77777777" w:rsidR="00A016D0" w:rsidRDefault="00A016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6.05pt;margin-top:45.2pt;width:306pt;height:2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" filled="f" stroked="f">
                <v:textbox>
                  <w:txbxContent>
                    <w:p w14:paraId="3F7FECF1" w14:textId="77777777" w:rsidR="00A016D0" w:rsidRDefault="00A016D0" w:rsidP="00EF4265">
                      <w:r>
                        <w:t xml:space="preserve">    &lt;dependencies&gt;</w:t>
                      </w:r>
                    </w:p>
                    <w:p w14:paraId="29B1A920" w14:textId="77777777" w:rsidR="00A016D0" w:rsidRDefault="00A016D0" w:rsidP="00EF4265">
                      <w:r>
                        <w:t xml:space="preserve">        &lt;dependency&gt;</w:t>
                      </w:r>
                    </w:p>
                    <w:p w14:paraId="1FB206B8" w14:textId="77777777" w:rsidR="00A016D0" w:rsidRDefault="00A016D0" w:rsidP="00EF4265">
                      <w:r>
                        <w:t xml:space="preserve">            &lt;groupId&gt;javax&lt;/groupId&gt;</w:t>
                      </w:r>
                    </w:p>
                    <w:p w14:paraId="0BB88F5F" w14:textId="77777777" w:rsidR="00A016D0" w:rsidRDefault="00A016D0" w:rsidP="00EF4265">
                      <w:r>
                        <w:t xml:space="preserve">            &lt;artifactId&gt;javaee-web-api&lt;/artifactId&gt;</w:t>
                      </w:r>
                    </w:p>
                    <w:p w14:paraId="4260F0C6" w14:textId="77777777" w:rsidR="00A016D0" w:rsidRDefault="00A016D0" w:rsidP="00EF4265">
                      <w:r>
                        <w:t xml:space="preserve">            &lt;version&gt;7.0&lt;/version&gt;</w:t>
                      </w:r>
                    </w:p>
                    <w:p w14:paraId="1C01BDCA" w14:textId="77777777" w:rsidR="00A016D0" w:rsidRDefault="00A016D0" w:rsidP="00EF4265">
                      <w:r>
                        <w:t xml:space="preserve">            &lt;scope&gt;provided&lt;/scope&gt;</w:t>
                      </w:r>
                    </w:p>
                    <w:p w14:paraId="09DAAA67" w14:textId="77777777" w:rsidR="00A016D0" w:rsidRDefault="00A016D0" w:rsidP="00EF4265">
                      <w:r>
                        <w:t xml:space="preserve">        &lt;/dependency&gt;</w:t>
                      </w:r>
                    </w:p>
                    <w:p w14:paraId="5BEE9CF9" w14:textId="77777777" w:rsidR="00A016D0" w:rsidRDefault="00A016D0" w:rsidP="00EF4265"/>
                    <w:p w14:paraId="6C08E6C7" w14:textId="50515FC4" w:rsidR="00A016D0" w:rsidRDefault="00A016D0" w:rsidP="00EF4265">
                      <w:r>
                        <w:t xml:space="preserve">        &lt;!-- ADD THIS --&gt;</w:t>
                      </w:r>
                    </w:p>
                    <w:p w14:paraId="24C7F7DA" w14:textId="77777777" w:rsidR="00A016D0" w:rsidRDefault="00A016D0" w:rsidP="00EF4265">
                      <w:r>
                        <w:t xml:space="preserve">        &lt;dependency&gt;</w:t>
                      </w:r>
                    </w:p>
                    <w:p w14:paraId="267C3625" w14:textId="77777777" w:rsidR="00A016D0" w:rsidRDefault="00A016D0" w:rsidP="00EF4265">
                      <w:r>
                        <w:t xml:space="preserve">            &lt;groupId&gt;mysql&lt;/groupId&gt;</w:t>
                      </w:r>
                    </w:p>
                    <w:p w14:paraId="0635FC04" w14:textId="77777777" w:rsidR="00A016D0" w:rsidRDefault="00A016D0" w:rsidP="00EF4265">
                      <w:r>
                        <w:t xml:space="preserve">            &lt;artifactId&gt;mysql-connector-java&lt;/artifactId&gt;</w:t>
                      </w:r>
                    </w:p>
                    <w:p w14:paraId="6011DF5F" w14:textId="77777777" w:rsidR="00A016D0" w:rsidRDefault="00A016D0" w:rsidP="00EF4265">
                      <w:r>
                        <w:t xml:space="preserve">            &lt;version&gt;5.1.40&lt;/version&gt;</w:t>
                      </w:r>
                    </w:p>
                    <w:p w14:paraId="28B32903" w14:textId="77777777" w:rsidR="00A016D0" w:rsidRDefault="00A016D0" w:rsidP="00EF4265">
                      <w:r>
                        <w:t xml:space="preserve">        &lt;/dependency&gt; </w:t>
                      </w:r>
                    </w:p>
                    <w:p w14:paraId="3B18F069" w14:textId="42158157" w:rsidR="00A016D0" w:rsidRDefault="00A016D0" w:rsidP="00EF4265">
                      <w:r>
                        <w:t xml:space="preserve">        &lt;!-- END ADD --&gt;</w:t>
                      </w:r>
                    </w:p>
                    <w:p w14:paraId="46CBB7E6" w14:textId="77777777" w:rsidR="00A016D0" w:rsidRDefault="00A016D0" w:rsidP="00EF4265"/>
                    <w:p w14:paraId="7C392856" w14:textId="77777777" w:rsidR="00A016D0" w:rsidRDefault="00A016D0" w:rsidP="00EF4265">
                      <w:r>
                        <w:t xml:space="preserve">    &lt;/dependencies&gt;</w:t>
                      </w:r>
                    </w:p>
                    <w:p w14:paraId="5060D4AC" w14:textId="77777777" w:rsidR="00A016D0" w:rsidRDefault="00A016D0"/>
                  </w:txbxContent>
                </v:textbox>
                <w10:wrap type="square"/>
              </v:shape>
            </w:pict>
          </mc:Fallback>
        </mc:AlternateContent>
      </w:r>
      <w:r w:rsidR="00641767" w:rsidRPr="00F72D56">
        <w:rPr>
          <w:b/>
          <w:sz w:val="24"/>
        </w:rPr>
        <w:t>For a Maven-based project</w:t>
      </w:r>
      <w:r w:rsidR="00641767">
        <w:rPr>
          <w:sz w:val="24"/>
        </w:rPr>
        <w:t xml:space="preserve"> you will need to add a dependency </w:t>
      </w:r>
      <w:r w:rsidR="003A3C9A">
        <w:rPr>
          <w:sz w:val="24"/>
        </w:rPr>
        <w:t xml:space="preserve">on the MySql Driveer library </w:t>
      </w:r>
      <w:r w:rsidR="00641767">
        <w:rPr>
          <w:sz w:val="24"/>
        </w:rPr>
        <w:t>to your pom.xml file:</w:t>
      </w:r>
      <w:r w:rsidR="00641767">
        <w:rPr>
          <w:sz w:val="24"/>
        </w:rPr>
        <w:br/>
      </w:r>
      <w:r w:rsidR="00641767">
        <w:rPr>
          <w:sz w:val="24"/>
        </w:rPr>
        <w:br/>
      </w:r>
      <w:r w:rsidR="00641767">
        <w:rPr>
          <w:sz w:val="24"/>
        </w:rPr>
        <w:br/>
      </w:r>
    </w:p>
    <w:p w14:paraId="06D5E9FD" w14:textId="4FB579FC" w:rsidR="004F66CC" w:rsidRDefault="004F66CC" w:rsidP="004F66CC">
      <w:pPr>
        <w:numPr>
          <w:ilvl w:val="1"/>
          <w:numId w:val="5"/>
        </w:numPr>
        <w:ind w:left="1440"/>
        <w:rPr>
          <w:sz w:val="24"/>
        </w:rPr>
      </w:pPr>
      <w:r>
        <w:rPr>
          <w:sz w:val="24"/>
        </w:rPr>
        <w:t>How to install and use My</w:t>
      </w:r>
      <w:r w:rsidR="00DF62F7">
        <w:rPr>
          <w:sz w:val="24"/>
        </w:rPr>
        <w:t>Sql Database and MySqlWorkbench</w:t>
      </w:r>
    </w:p>
    <w:p w14:paraId="0F78959F" w14:textId="2010AEE9" w:rsidR="00F72D56" w:rsidRDefault="00F72D56" w:rsidP="00DF62F7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We will use MySql Database Server for the rest of the semester. MySqlWorkbench is the administrative tool.</w:t>
      </w:r>
    </w:p>
    <w:p w14:paraId="39A208A7" w14:textId="5364AD68" w:rsidR="00DF62F7" w:rsidRDefault="00DF62F7" w:rsidP="00DF62F7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Go to </w:t>
      </w:r>
      <w:hyperlink r:id="rId13" w:history="1">
        <w:r w:rsidRPr="006A06F5">
          <w:rPr>
            <w:rStyle w:val="Hyperlink"/>
            <w:sz w:val="24"/>
          </w:rPr>
          <w:t>http://dev.mysql.com/downloads/</w:t>
        </w:r>
      </w:hyperlink>
      <w:r>
        <w:rPr>
          <w:sz w:val="24"/>
        </w:rPr>
        <w:t xml:space="preserve"> to download the product, which comes in two parts: 1) the database server, and 2) the MySqlWorkbench which is the administrative tool.</w:t>
      </w:r>
    </w:p>
    <w:p w14:paraId="69D2B488" w14:textId="1771D622" w:rsidR="00DF62F7" w:rsidRDefault="00DF62F7" w:rsidP="00DF62F7">
      <w:pPr>
        <w:numPr>
          <w:ilvl w:val="0"/>
          <w:numId w:val="16"/>
        </w:numPr>
        <w:rPr>
          <w:sz w:val="24"/>
        </w:rPr>
      </w:pPr>
      <w:r w:rsidRPr="00E229CE">
        <w:rPr>
          <w:b/>
          <w:sz w:val="24"/>
        </w:rPr>
        <w:t>If you are on Windows</w:t>
      </w:r>
      <w:r>
        <w:rPr>
          <w:sz w:val="24"/>
        </w:rPr>
        <w:t xml:space="preserve"> you can download a </w:t>
      </w:r>
      <w:r w:rsidRPr="00DF62F7">
        <w:rPr>
          <w:sz w:val="24"/>
          <w:u w:val="single"/>
        </w:rPr>
        <w:t>single</w:t>
      </w:r>
      <w:r>
        <w:rPr>
          <w:sz w:val="24"/>
        </w:rPr>
        <w:t xml:space="preserve"> installer that has </w:t>
      </w:r>
      <w:r w:rsidRPr="00DF62F7">
        <w:rPr>
          <w:sz w:val="24"/>
          <w:u w:val="single"/>
        </w:rPr>
        <w:t>both parts</w:t>
      </w:r>
      <w:r>
        <w:rPr>
          <w:sz w:val="24"/>
        </w:rPr>
        <w:t xml:space="preserve"> by first clicking on the “MySQL Community Server” link and then scrolling down about half-way on the page until you see a graphic for the installer. Notice that the graphic also describes this installer as: “All MySQL Products. For All Windows Platforms. In One Package”</w:t>
      </w:r>
      <w:r w:rsidR="00E229CE">
        <w:rPr>
          <w:sz w:val="24"/>
        </w:rPr>
        <w:t xml:space="preserve">. </w:t>
      </w:r>
      <w:r w:rsidR="00DD3D8D">
        <w:rPr>
          <w:sz w:val="24"/>
        </w:rPr>
        <w:br/>
      </w:r>
      <w:r w:rsidR="00DD3D8D">
        <w:rPr>
          <w:sz w:val="24"/>
        </w:rPr>
        <w:br/>
      </w:r>
      <w:r w:rsidR="00DD3D8D">
        <w:rPr>
          <w:noProof/>
        </w:rPr>
        <w:drawing>
          <wp:inline distT="0" distB="0" distL="0" distR="0" wp14:anchorId="1A820EC9" wp14:editId="48FC4CE7">
            <wp:extent cx="4710580" cy="1751874"/>
            <wp:effectExtent l="0" t="0" r="0" b="1270"/>
            <wp:docPr id="2" name="Picture 1" descr="ownload MySQL Installer 5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nload MySQL Installer 5.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01" cy="17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3D8D">
        <w:rPr>
          <w:sz w:val="24"/>
        </w:rPr>
        <w:br/>
      </w:r>
      <w:r w:rsidR="00DD3D8D">
        <w:rPr>
          <w:sz w:val="24"/>
        </w:rPr>
        <w:lastRenderedPageBreak/>
        <w:br/>
      </w:r>
      <w:r w:rsidR="00DD3D8D">
        <w:rPr>
          <w:sz w:val="24"/>
        </w:rPr>
        <w:br/>
      </w:r>
      <w:r w:rsidR="00E229CE">
        <w:rPr>
          <w:sz w:val="24"/>
        </w:rPr>
        <w:t>Now click on the Download button for the MSI installer right below the graphic. Don’t worry if you’re on a 64-bit O/S. This is the installer you want.</w:t>
      </w:r>
    </w:p>
    <w:p w14:paraId="6ED0162E" w14:textId="526FAB93" w:rsidR="00E229CE" w:rsidRDefault="00E229CE" w:rsidP="00DF62F7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Once you’ve downloaded the installer you can run it. However, VERY IMPORTANT, don’t install if you currently have an existing version of MySQL. You mu</w:t>
      </w:r>
      <w:r w:rsidR="0020083E">
        <w:rPr>
          <w:sz w:val="24"/>
        </w:rPr>
        <w:t>s</w:t>
      </w:r>
      <w:r>
        <w:rPr>
          <w:sz w:val="24"/>
        </w:rPr>
        <w:t>t uninstall that first.</w:t>
      </w:r>
    </w:p>
    <w:p w14:paraId="221465A6" w14:textId="2F300CF8" w:rsidR="00E229CE" w:rsidRDefault="00E229CE" w:rsidP="00DF62F7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When running the installer accept all defaults except when it asks you whether you want to run this as a service or as an application. Choose “service”. Also, you will be asked to provide a password for the “root” user (the super user account). Please use “admin”. </w:t>
      </w:r>
    </w:p>
    <w:p w14:paraId="70420112" w14:textId="62CAA0D7" w:rsidR="00E229CE" w:rsidRDefault="00E229CE" w:rsidP="00DF62F7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Instructor demo</w:t>
      </w:r>
    </w:p>
    <w:p w14:paraId="616E62A1" w14:textId="35001A92" w:rsidR="00E229CE" w:rsidRDefault="00E229CE" w:rsidP="00DF62F7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If you are on a </w:t>
      </w:r>
      <w:r w:rsidRPr="0020083E">
        <w:rPr>
          <w:b/>
          <w:sz w:val="24"/>
        </w:rPr>
        <w:t>Macintosh or Linux</w:t>
      </w:r>
      <w:r>
        <w:rPr>
          <w:sz w:val="24"/>
        </w:rPr>
        <w:t xml:space="preserve"> you will have to download the server as a separate installer, and then the MySqlWorkbench as a separate installer. Make sure you install the server FIRST!!!</w:t>
      </w:r>
    </w:p>
    <w:p w14:paraId="12893698" w14:textId="58A2DCAC" w:rsidR="00E229CE" w:rsidRPr="0020083E" w:rsidRDefault="0020083E" w:rsidP="0020083E">
      <w:pPr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If you are on a </w:t>
      </w:r>
      <w:r w:rsidRPr="0020083E">
        <w:rPr>
          <w:b/>
          <w:sz w:val="24"/>
        </w:rPr>
        <w:t>Macintosh</w:t>
      </w:r>
      <w:r>
        <w:rPr>
          <w:sz w:val="24"/>
        </w:rPr>
        <w:t xml:space="preserve"> you must not download the current version of MySqlWorkbench (v6.3.8 at the time of this writing). It has a bug that will be fixed in the upcoming v6.3.9. For now, however, you must use an earlier version 6.1.7 which is on Blackboard for your convenience.</w:t>
      </w:r>
      <w:r w:rsidR="00E229CE" w:rsidRPr="0020083E">
        <w:rPr>
          <w:sz w:val="24"/>
        </w:rPr>
        <w:br/>
      </w:r>
    </w:p>
    <w:p w14:paraId="6A190515" w14:textId="55710B79" w:rsidR="008D1E66" w:rsidRPr="0009013A" w:rsidRDefault="008D1E66" w:rsidP="00DF62F7">
      <w:pPr>
        <w:pStyle w:val="ListParagraph"/>
        <w:numPr>
          <w:ilvl w:val="0"/>
          <w:numId w:val="19"/>
        </w:numPr>
        <w:ind w:left="1440"/>
        <w:rPr>
          <w:b/>
          <w:sz w:val="24"/>
        </w:rPr>
      </w:pPr>
      <w:r w:rsidRPr="0009013A">
        <w:rPr>
          <w:b/>
          <w:sz w:val="24"/>
        </w:rPr>
        <w:t>A first look at writing Java code to access a database</w:t>
      </w:r>
    </w:p>
    <w:p w14:paraId="5CE4ED50" w14:textId="236DA575" w:rsidR="008D1E66" w:rsidRDefault="008D1E66" w:rsidP="008D1E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Open the “IntroJDBC” sample project in Netbeans</w:t>
      </w:r>
    </w:p>
    <w:p w14:paraId="1FC353AC" w14:textId="460C59AC" w:rsidR="008D1E66" w:rsidRDefault="008D1E66" w:rsidP="008D1E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Look for the package “</w:t>
      </w:r>
      <w:r w:rsidR="0009013A">
        <w:rPr>
          <w:sz w:val="24"/>
        </w:rPr>
        <w:t>introjdbc”. Inside that package look for the class file “SimpleDB_MySql_Demo.java”</w:t>
      </w:r>
    </w:p>
    <w:p w14:paraId="62D8FAF1" w14:textId="52D0C657" w:rsidR="0009013A" w:rsidRDefault="0009013A" w:rsidP="008D1E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Compare this file with “SimpleDB_MSSQLServer.java”, which is the MS-SQL Server version. Note that except for specific database and table references the code is basically the same.</w:t>
      </w:r>
    </w:p>
    <w:p w14:paraId="48ED4DDC" w14:textId="45E395B5" w:rsidR="0009013A" w:rsidRDefault="0009013A" w:rsidP="008D1E66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These demo files are designed to keep things simple while learning – all of the code in one place, reducing complexity. However, this also violates best practices. Later we’ll learning how to use SOA to resolve this issue.</w:t>
      </w:r>
    </w:p>
    <w:p w14:paraId="315D0BAF" w14:textId="77777777" w:rsidR="008D1E66" w:rsidRPr="008D1E66" w:rsidRDefault="008D1E66" w:rsidP="008D1E66">
      <w:pPr>
        <w:rPr>
          <w:sz w:val="24"/>
        </w:rPr>
      </w:pPr>
    </w:p>
    <w:p w14:paraId="577E5438" w14:textId="2929DBD7" w:rsidR="004F66CC" w:rsidRPr="008D1E66" w:rsidRDefault="004F66CC" w:rsidP="008D1E66">
      <w:pPr>
        <w:ind w:left="720"/>
        <w:rPr>
          <w:b/>
          <w:sz w:val="24"/>
        </w:rPr>
      </w:pPr>
      <w:r w:rsidRPr="008D1E66">
        <w:rPr>
          <w:b/>
          <w:sz w:val="24"/>
        </w:rPr>
        <w:t>Service Oriented Architecture</w:t>
      </w:r>
      <w:r w:rsidR="0009013A">
        <w:rPr>
          <w:b/>
          <w:sz w:val="24"/>
        </w:rPr>
        <w:t xml:space="preserve"> (SOA)</w:t>
      </w:r>
    </w:p>
    <w:p w14:paraId="5E822418" w14:textId="77777777" w:rsidR="00563A99" w:rsidRDefault="004F66CC" w:rsidP="004F66CC">
      <w:pPr>
        <w:numPr>
          <w:ilvl w:val="1"/>
          <w:numId w:val="14"/>
        </w:numPr>
        <w:ind w:left="1800"/>
        <w:rPr>
          <w:sz w:val="24"/>
        </w:rPr>
      </w:pPr>
      <w:r>
        <w:rPr>
          <w:sz w:val="24"/>
        </w:rPr>
        <w:t>Motivations</w:t>
      </w:r>
      <w:r w:rsidR="00563A99">
        <w:rPr>
          <w:sz w:val="24"/>
        </w:rPr>
        <w:t xml:space="preserve">: </w:t>
      </w:r>
    </w:p>
    <w:p w14:paraId="2471C2DC" w14:textId="5DF5E9EB" w:rsidR="004F66CC" w:rsidRDefault="00563A99" w:rsidP="00563A99">
      <w:pPr>
        <w:numPr>
          <w:ilvl w:val="2"/>
          <w:numId w:val="14"/>
        </w:numPr>
        <w:rPr>
          <w:sz w:val="24"/>
        </w:rPr>
      </w:pPr>
      <w:r>
        <w:rPr>
          <w:sz w:val="24"/>
        </w:rPr>
        <w:t>create a flexible system that can adapt to changes easily</w:t>
      </w:r>
      <w:r w:rsidR="0085622E">
        <w:rPr>
          <w:sz w:val="24"/>
        </w:rPr>
        <w:t>; reduce coupling between modules</w:t>
      </w:r>
    </w:p>
    <w:p w14:paraId="09171311" w14:textId="544E9C09" w:rsidR="00563A99" w:rsidRDefault="00563A99" w:rsidP="00563A99">
      <w:pPr>
        <w:numPr>
          <w:ilvl w:val="2"/>
          <w:numId w:val="14"/>
        </w:numPr>
        <w:rPr>
          <w:sz w:val="24"/>
        </w:rPr>
      </w:pPr>
      <w:r>
        <w:rPr>
          <w:sz w:val="24"/>
        </w:rPr>
        <w:t>provide interchangeable, low-level data access strategy objects</w:t>
      </w:r>
      <w:r w:rsidR="007E5822">
        <w:rPr>
          <w:sz w:val="24"/>
        </w:rPr>
        <w:t xml:space="preserve"> that speak JDBC and are as generic as possible so the code can be used with any project. These are low-level objects in the DIP.</w:t>
      </w:r>
    </w:p>
    <w:p w14:paraId="55432E38" w14:textId="05D71D2D" w:rsidR="00563A99" w:rsidRDefault="00563A99" w:rsidP="00563A99">
      <w:pPr>
        <w:numPr>
          <w:ilvl w:val="2"/>
          <w:numId w:val="14"/>
        </w:numPr>
        <w:rPr>
          <w:sz w:val="24"/>
        </w:rPr>
      </w:pPr>
      <w:r>
        <w:rPr>
          <w:sz w:val="24"/>
        </w:rPr>
        <w:t>provide Data Access Objects (DAOs) that use domain terminology and translate raw data to domain objects</w:t>
      </w:r>
      <w:r w:rsidR="0085622E">
        <w:rPr>
          <w:sz w:val="24"/>
        </w:rPr>
        <w:t xml:space="preserve">. These are </w:t>
      </w:r>
      <w:r w:rsidR="00A016D0">
        <w:rPr>
          <w:sz w:val="24"/>
        </w:rPr>
        <w:t xml:space="preserve">both low-level objects in the DIP and high-level objects </w:t>
      </w:r>
      <w:r w:rsidR="00864518">
        <w:rPr>
          <w:sz w:val="24"/>
        </w:rPr>
        <w:t>that have data access objects as components.</w:t>
      </w:r>
    </w:p>
    <w:p w14:paraId="21C3CB04" w14:textId="7CE15F08" w:rsidR="00563A99" w:rsidRDefault="00563A99" w:rsidP="00563A99">
      <w:pPr>
        <w:numPr>
          <w:ilvl w:val="2"/>
          <w:numId w:val="14"/>
        </w:numPr>
        <w:rPr>
          <w:sz w:val="24"/>
        </w:rPr>
      </w:pPr>
      <w:r>
        <w:rPr>
          <w:sz w:val="24"/>
        </w:rPr>
        <w:lastRenderedPageBreak/>
        <w:t>provide Data Transfer Objects (DTOs) that use domain terminology and translate raw data from multiple columns into one pseudo-domain object</w:t>
      </w:r>
      <w:r w:rsidR="0085622E">
        <w:rPr>
          <w:sz w:val="24"/>
        </w:rPr>
        <w:t>. These are low-level objects in the DIP.</w:t>
      </w:r>
    </w:p>
    <w:p w14:paraId="7677F7F3" w14:textId="6D07C3F8" w:rsidR="00563A99" w:rsidRDefault="00563A99" w:rsidP="00563A99">
      <w:pPr>
        <w:numPr>
          <w:ilvl w:val="2"/>
          <w:numId w:val="14"/>
        </w:numPr>
        <w:rPr>
          <w:sz w:val="24"/>
        </w:rPr>
      </w:pPr>
      <w:r>
        <w:rPr>
          <w:sz w:val="24"/>
        </w:rPr>
        <w:t>provide a Façade (service object) that hides complexity and serves as main point of access</w:t>
      </w:r>
      <w:r w:rsidR="0085622E">
        <w:rPr>
          <w:sz w:val="24"/>
        </w:rPr>
        <w:t>. This is a high-level object in the DIP.</w:t>
      </w:r>
    </w:p>
    <w:p w14:paraId="275C5264" w14:textId="602DB004" w:rsidR="004F66CC" w:rsidRDefault="004F66CC" w:rsidP="004F66CC">
      <w:pPr>
        <w:numPr>
          <w:ilvl w:val="1"/>
          <w:numId w:val="14"/>
        </w:numPr>
        <w:ind w:left="1800"/>
        <w:rPr>
          <w:sz w:val="24"/>
        </w:rPr>
      </w:pPr>
      <w:r>
        <w:rPr>
          <w:sz w:val="24"/>
        </w:rPr>
        <w:t>Data transformation and challenges for flexibility (need for generic data structures in low-level db classes</w:t>
      </w:r>
      <w:r w:rsidR="00864518">
        <w:rPr>
          <w:sz w:val="24"/>
        </w:rPr>
        <w:t>). How do you write code that works for any database, any table(s) and where the column names and column data types are unknown? We’ll demonstrate.</w:t>
      </w:r>
    </w:p>
    <w:p w14:paraId="1BD198AD" w14:textId="77777777" w:rsidR="004F66CC" w:rsidRDefault="004F66CC" w:rsidP="004F66CC">
      <w:pPr>
        <w:numPr>
          <w:ilvl w:val="1"/>
          <w:numId w:val="14"/>
        </w:numPr>
        <w:ind w:left="1800"/>
        <w:rPr>
          <w:sz w:val="24"/>
        </w:rPr>
      </w:pPr>
      <w:r>
        <w:rPr>
          <w:sz w:val="24"/>
        </w:rPr>
        <w:t>Time-permitting: build a simple sample in preparation for similar homework assignment</w:t>
      </w:r>
    </w:p>
    <w:p w14:paraId="6C9AEE3A" w14:textId="39CF5992" w:rsidR="00183CC1" w:rsidRPr="00D332A5" w:rsidRDefault="00646503" w:rsidP="004F66CC">
      <w:pPr>
        <w:rPr>
          <w:sz w:val="24"/>
        </w:rPr>
      </w:pPr>
      <w:r w:rsidRPr="00D332A5">
        <w:rPr>
          <w:b/>
          <w:sz w:val="24"/>
        </w:rPr>
        <w:br/>
      </w:r>
    </w:p>
    <w:p w14:paraId="0EB2227B" w14:textId="77777777" w:rsidR="006A0993" w:rsidRDefault="006A0993">
      <w:pPr>
        <w:rPr>
          <w:b/>
          <w:bCs/>
          <w:sz w:val="24"/>
        </w:rPr>
      </w:pPr>
      <w:r>
        <w:rPr>
          <w:b/>
          <w:bCs/>
          <w:sz w:val="24"/>
        </w:rPr>
        <w:t>Textbook Chapters (and other resources) covered:</w:t>
      </w:r>
    </w:p>
    <w:p w14:paraId="6F044C47" w14:textId="3B12D253" w:rsidR="00862C69" w:rsidRPr="00862C69" w:rsidRDefault="00862C69" w:rsidP="00646503">
      <w:pPr>
        <w:numPr>
          <w:ilvl w:val="0"/>
          <w:numId w:val="2"/>
        </w:numPr>
        <w:rPr>
          <w:rStyle w:val="Hyperlink"/>
          <w:color w:val="auto"/>
          <w:sz w:val="24"/>
          <w:u w:val="none"/>
        </w:rPr>
      </w:pPr>
      <w:r>
        <w:rPr>
          <w:sz w:val="24"/>
        </w:rPr>
        <w:t>T</w:t>
      </w:r>
      <w:r w:rsidR="00F72D56">
        <w:rPr>
          <w:sz w:val="24"/>
        </w:rPr>
        <w:t>w</w:t>
      </w:r>
      <w:r>
        <w:rPr>
          <w:sz w:val="24"/>
        </w:rPr>
        <w:t xml:space="preserve">itter Bootstrap: </w:t>
      </w:r>
      <w:hyperlink r:id="rId15" w:history="1">
        <w:r w:rsidRPr="000331C7">
          <w:rPr>
            <w:rStyle w:val="Hyperlink"/>
            <w:sz w:val="24"/>
          </w:rPr>
          <w:t>http://getbootstrap.com/</w:t>
        </w:r>
      </w:hyperlink>
    </w:p>
    <w:p w14:paraId="641E9075" w14:textId="0114AFEC" w:rsidR="00862C69" w:rsidRDefault="00862C69" w:rsidP="00646503">
      <w:pPr>
        <w:numPr>
          <w:ilvl w:val="0"/>
          <w:numId w:val="2"/>
        </w:numPr>
        <w:rPr>
          <w:rStyle w:val="Hyperlink"/>
          <w:color w:val="auto"/>
          <w:sz w:val="24"/>
          <w:u w:val="none"/>
        </w:rPr>
      </w:pPr>
      <w:r>
        <w:rPr>
          <w:rStyle w:val="Hyperlink"/>
          <w:color w:val="auto"/>
          <w:sz w:val="24"/>
          <w:u w:val="none"/>
        </w:rPr>
        <w:t xml:space="preserve">CSS Tutorials: </w:t>
      </w:r>
      <w:hyperlink r:id="rId16" w:history="1">
        <w:r w:rsidRPr="00215757">
          <w:rPr>
            <w:rStyle w:val="Hyperlink"/>
            <w:sz w:val="24"/>
          </w:rPr>
          <w:t>http://w3schools.com/css</w:t>
        </w:r>
      </w:hyperlink>
      <w:r>
        <w:rPr>
          <w:rStyle w:val="Hyperlink"/>
          <w:color w:val="auto"/>
          <w:sz w:val="24"/>
          <w:u w:val="none"/>
        </w:rPr>
        <w:t xml:space="preserve"> </w:t>
      </w:r>
    </w:p>
    <w:p w14:paraId="5C1B7E09" w14:textId="04740BF2" w:rsidR="00F72D56" w:rsidRDefault="00F72D56" w:rsidP="00646503">
      <w:pPr>
        <w:numPr>
          <w:ilvl w:val="0"/>
          <w:numId w:val="2"/>
        </w:numPr>
        <w:rPr>
          <w:sz w:val="24"/>
        </w:rPr>
      </w:pPr>
      <w:r>
        <w:rPr>
          <w:rStyle w:val="Hyperlink"/>
          <w:color w:val="auto"/>
          <w:sz w:val="24"/>
          <w:u w:val="none"/>
        </w:rPr>
        <w:t>SQL Tutorials:</w:t>
      </w:r>
      <w:r>
        <w:rPr>
          <w:sz w:val="24"/>
        </w:rPr>
        <w:t xml:space="preserve"> </w:t>
      </w:r>
      <w:hyperlink r:id="rId17" w:history="1">
        <w:r w:rsidRPr="00882FF6">
          <w:rPr>
            <w:rStyle w:val="Hyperlink"/>
            <w:sz w:val="24"/>
          </w:rPr>
          <w:t>http://w3schools.com/sql</w:t>
        </w:r>
      </w:hyperlink>
      <w:r>
        <w:rPr>
          <w:sz w:val="24"/>
        </w:rPr>
        <w:t xml:space="preserve"> </w:t>
      </w:r>
    </w:p>
    <w:p w14:paraId="62E18274" w14:textId="77777777" w:rsidR="000764BB" w:rsidRDefault="000764BB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Java EE v1.7 tutorial: </w:t>
      </w:r>
      <w:hyperlink r:id="rId18" w:history="1">
        <w:r w:rsidRPr="00E76B25">
          <w:rPr>
            <w:rStyle w:val="Hyperlink"/>
            <w:sz w:val="24"/>
          </w:rPr>
          <w:t>http://docs.oracle.com/javaee/7/tutorial/doc/home.htm</w:t>
        </w:r>
      </w:hyperlink>
      <w:r>
        <w:rPr>
          <w:sz w:val="24"/>
        </w:rPr>
        <w:t xml:space="preserve"> </w:t>
      </w:r>
    </w:p>
    <w:p w14:paraId="005677B5" w14:textId="77777777" w:rsidR="000764BB" w:rsidRDefault="00EB2ADC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Java SE API (v1.8</w:t>
      </w:r>
      <w:r w:rsidR="000764BB">
        <w:rPr>
          <w:sz w:val="24"/>
        </w:rPr>
        <w:t xml:space="preserve">): </w:t>
      </w:r>
      <w:hyperlink r:id="rId19" w:history="1">
        <w:r w:rsidRPr="00B95C90">
          <w:rPr>
            <w:rStyle w:val="Hyperlink"/>
            <w:sz w:val="24"/>
          </w:rPr>
          <w:t>http://docs.oracle.com/javase/8/docs/api/</w:t>
        </w:r>
      </w:hyperlink>
      <w:r w:rsidR="000764BB">
        <w:rPr>
          <w:sz w:val="24"/>
        </w:rPr>
        <w:t xml:space="preserve"> </w:t>
      </w:r>
    </w:p>
    <w:p w14:paraId="103B0CE2" w14:textId="77777777" w:rsidR="000764BB" w:rsidRDefault="000764BB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Java EE API (v1.7): </w:t>
      </w:r>
      <w:hyperlink r:id="rId20" w:history="1">
        <w:r w:rsidRPr="00E76B25">
          <w:rPr>
            <w:rStyle w:val="Hyperlink"/>
            <w:sz w:val="24"/>
          </w:rPr>
          <w:t>http://docs.oracle.com/javaee/7/api/</w:t>
        </w:r>
      </w:hyperlink>
      <w:r>
        <w:rPr>
          <w:sz w:val="24"/>
        </w:rPr>
        <w:t xml:space="preserve"> </w:t>
      </w:r>
    </w:p>
    <w:p w14:paraId="446A016F" w14:textId="77777777" w:rsidR="000764BB" w:rsidRDefault="000764BB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Online tutorials for client-side: </w:t>
      </w:r>
      <w:hyperlink r:id="rId21" w:history="1">
        <w:r w:rsidRPr="00AA3BEC">
          <w:rPr>
            <w:rStyle w:val="Hyperlink"/>
            <w:sz w:val="24"/>
          </w:rPr>
          <w:t>http://w2schools.com</w:t>
        </w:r>
      </w:hyperlink>
      <w:r>
        <w:rPr>
          <w:sz w:val="24"/>
        </w:rPr>
        <w:t xml:space="preserve"> </w:t>
      </w:r>
    </w:p>
    <w:p w14:paraId="31C5E489" w14:textId="77777777" w:rsidR="00142FBA" w:rsidRDefault="000764BB" w:rsidP="0064650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Netbeans web development tutorials: </w:t>
      </w:r>
      <w:hyperlink r:id="rId22" w:history="1">
        <w:r w:rsidRPr="00AA3BEC">
          <w:rPr>
            <w:rStyle w:val="Hyperlink"/>
            <w:sz w:val="24"/>
          </w:rPr>
          <w:t>https://netbeans.org/kb/trails/java-ee.html</w:t>
        </w:r>
      </w:hyperlink>
    </w:p>
    <w:p w14:paraId="0FDD2654" w14:textId="77777777" w:rsidR="000764BB" w:rsidRPr="00142FBA" w:rsidRDefault="000764BB" w:rsidP="00646503">
      <w:pPr>
        <w:numPr>
          <w:ilvl w:val="0"/>
          <w:numId w:val="2"/>
        </w:numPr>
        <w:rPr>
          <w:sz w:val="24"/>
        </w:rPr>
      </w:pPr>
      <w:r w:rsidRPr="00142FBA">
        <w:rPr>
          <w:sz w:val="24"/>
        </w:rPr>
        <w:t xml:space="preserve">Netbeans Git </w:t>
      </w:r>
      <w:r w:rsidR="00AA2F60" w:rsidRPr="00142FBA">
        <w:rPr>
          <w:sz w:val="24"/>
        </w:rPr>
        <w:t>User Guide</w:t>
      </w:r>
      <w:r w:rsidRPr="00142FBA">
        <w:rPr>
          <w:sz w:val="24"/>
        </w:rPr>
        <w:t xml:space="preserve">: </w:t>
      </w:r>
      <w:hyperlink r:id="rId23" w:history="1">
        <w:r w:rsidR="00935FE3" w:rsidRPr="00142FBA">
          <w:rPr>
            <w:rStyle w:val="Hyperlink"/>
            <w:sz w:val="23"/>
            <w:szCs w:val="23"/>
          </w:rPr>
          <w:t>http://netbeans.org/kb/docs/ide/git.html</w:t>
        </w:r>
      </w:hyperlink>
      <w:r w:rsidR="00142FBA" w:rsidRPr="00142FBA">
        <w:rPr>
          <w:rStyle w:val="Hyperlink"/>
          <w:sz w:val="23"/>
          <w:szCs w:val="23"/>
        </w:rPr>
        <w:br/>
      </w:r>
      <w:r w:rsidR="00142FBA" w:rsidRPr="00142FBA">
        <w:rPr>
          <w:sz w:val="24"/>
        </w:rPr>
        <w:t>(don’t use SSH – we’ll be using the modern HTTPS approach)</w:t>
      </w:r>
    </w:p>
    <w:p w14:paraId="32140DBA" w14:textId="77777777" w:rsidR="008D5D72" w:rsidRDefault="008D5D72" w:rsidP="008D5D72">
      <w:pPr>
        <w:rPr>
          <w:sz w:val="24"/>
        </w:rPr>
      </w:pPr>
    </w:p>
    <w:p w14:paraId="465F6EAA" w14:textId="77777777" w:rsidR="006A0993" w:rsidRDefault="006A0993">
      <w:pPr>
        <w:rPr>
          <w:sz w:val="24"/>
        </w:rPr>
      </w:pPr>
    </w:p>
    <w:p w14:paraId="56253E48" w14:textId="43B99B33" w:rsidR="00A7090E" w:rsidRDefault="00A7090E" w:rsidP="00A7090E">
      <w:pPr>
        <w:rPr>
          <w:b/>
          <w:bCs/>
          <w:sz w:val="24"/>
        </w:rPr>
      </w:pPr>
      <w:r>
        <w:rPr>
          <w:b/>
          <w:sz w:val="24"/>
        </w:rPr>
        <w:t xml:space="preserve">Preparation Work for Next Class – </w:t>
      </w:r>
      <w:r w:rsidRPr="00EA5AEA">
        <w:rPr>
          <w:b/>
          <w:color w:val="FF0000"/>
        </w:rPr>
        <w:t xml:space="preserve">No points for compliance, but failure to comply costs up to </w:t>
      </w:r>
      <w:r w:rsidR="00EA5AEA">
        <w:rPr>
          <w:b/>
          <w:color w:val="FF0000"/>
        </w:rPr>
        <w:t>-</w:t>
      </w:r>
      <w:r w:rsidR="00985981">
        <w:rPr>
          <w:b/>
          <w:color w:val="FF0000"/>
        </w:rPr>
        <w:t>10</w:t>
      </w:r>
      <w:r w:rsidRPr="00EA5AEA">
        <w:rPr>
          <w:b/>
          <w:color w:val="FF0000"/>
        </w:rPr>
        <w:t xml:space="preserve"> points </w:t>
      </w:r>
      <w:r w:rsidR="008944D9">
        <w:rPr>
          <w:b/>
          <w:color w:val="FF0000"/>
        </w:rPr>
        <w:t>for each of the following</w:t>
      </w:r>
      <w:r w:rsidR="00C20315" w:rsidRPr="00EA5AEA">
        <w:rPr>
          <w:b/>
          <w:color w:val="FF0000"/>
        </w:rPr>
        <w:t>:</w:t>
      </w:r>
    </w:p>
    <w:p w14:paraId="6DD337C8" w14:textId="30DD4D5C" w:rsidR="008C007E" w:rsidRDefault="004F7E0F" w:rsidP="00A973A7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Comple</w:t>
      </w:r>
      <w:r w:rsidR="001B29ED">
        <w:rPr>
          <w:sz w:val="24"/>
        </w:rPr>
        <w:t>te any unfinished labs, including the JSTL lab discussed earlier.</w:t>
      </w:r>
      <w:r w:rsidR="008944D9">
        <w:rPr>
          <w:sz w:val="24"/>
        </w:rPr>
        <w:t xml:space="preserve"> Make sure you push to GitHub before the start of our next class.</w:t>
      </w:r>
      <w:r w:rsidR="003A00CF">
        <w:rPr>
          <w:sz w:val="24"/>
        </w:rPr>
        <w:br/>
      </w:r>
    </w:p>
    <w:p w14:paraId="0985AFA3" w14:textId="77777777" w:rsidR="00B13454" w:rsidRDefault="008944D9" w:rsidP="00B13454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Study the JDBC Samples and continue study of the online tutorials.</w:t>
      </w:r>
      <w:r w:rsidR="00B13454">
        <w:rPr>
          <w:sz w:val="24"/>
        </w:rPr>
        <w:br/>
      </w:r>
    </w:p>
    <w:p w14:paraId="1889E13C" w14:textId="47A66E20" w:rsidR="00B57829" w:rsidRDefault="00F72D56" w:rsidP="00B13454">
      <w:pPr>
        <w:numPr>
          <w:ilvl w:val="0"/>
          <w:numId w:val="11"/>
        </w:numPr>
        <w:rPr>
          <w:sz w:val="24"/>
        </w:rPr>
      </w:pPr>
      <w:r w:rsidRPr="00B13454">
        <w:rPr>
          <w:sz w:val="24"/>
        </w:rPr>
        <w:t>Install MySql Database Server and MySqlWorkbench on your homework machine.</w:t>
      </w:r>
      <w:r w:rsidR="00B13454">
        <w:rPr>
          <w:sz w:val="24"/>
        </w:rPr>
        <w:br/>
      </w:r>
    </w:p>
    <w:p w14:paraId="367F2B21" w14:textId="085A7316" w:rsidR="00B13454" w:rsidRPr="00B13454" w:rsidRDefault="00872718" w:rsidP="00B13454">
      <w:pPr>
        <w:numPr>
          <w:ilvl w:val="0"/>
          <w:numId w:val="11"/>
        </w:numPr>
        <w:rPr>
          <w:sz w:val="24"/>
        </w:rPr>
      </w:pPr>
      <w:r>
        <w:rPr>
          <w:sz w:val="24"/>
        </w:rPr>
        <w:t>As part of you “bookWebApp – NoDb Branch” d</w:t>
      </w:r>
      <w:r w:rsidR="00B13454">
        <w:rPr>
          <w:sz w:val="24"/>
        </w:rPr>
        <w:t xml:space="preserve">esign a class “MySqlDBAccessor” that </w:t>
      </w:r>
      <w:r w:rsidR="00810DB1">
        <w:rPr>
          <w:sz w:val="24"/>
        </w:rPr>
        <w:t xml:space="preserve">is flexible enough to use with any project, using any MySql Database Server (possibly at different URLs, and with different credentials) and </w:t>
      </w:r>
      <w:r w:rsidR="00B13454">
        <w:rPr>
          <w:sz w:val="24"/>
        </w:rPr>
        <w:t>encapsulates at least one C.R.U.D. method not discussed in class</w:t>
      </w:r>
      <w:r w:rsidR="00810DB1">
        <w:rPr>
          <w:sz w:val="24"/>
        </w:rPr>
        <w:t>.</w:t>
      </w:r>
      <w:r w:rsidR="000568B1">
        <w:rPr>
          <w:sz w:val="24"/>
        </w:rPr>
        <w:t xml:space="preserve"> This class will be a low-level class in the DIP.</w:t>
      </w:r>
    </w:p>
    <w:sectPr w:rsidR="00B13454" w:rsidRPr="00B13454" w:rsidSect="0065762A">
      <w:pgSz w:w="12240" w:h="15840"/>
      <w:pgMar w:top="1440" w:right="135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135E"/>
    <w:multiLevelType w:val="multilevel"/>
    <w:tmpl w:val="DDA0FB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0FC06FC2"/>
    <w:multiLevelType w:val="hybridMultilevel"/>
    <w:tmpl w:val="69D48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654D6F"/>
    <w:multiLevelType w:val="hybridMultilevel"/>
    <w:tmpl w:val="D89C79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D1D23A0"/>
    <w:multiLevelType w:val="hybridMultilevel"/>
    <w:tmpl w:val="D7E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75342"/>
    <w:multiLevelType w:val="hybridMultilevel"/>
    <w:tmpl w:val="A4FCC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E04AFB"/>
    <w:multiLevelType w:val="hybridMultilevel"/>
    <w:tmpl w:val="7292C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8A17131"/>
    <w:multiLevelType w:val="multilevel"/>
    <w:tmpl w:val="C54EC56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9056174"/>
    <w:multiLevelType w:val="hybridMultilevel"/>
    <w:tmpl w:val="D0221D1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7860BD"/>
    <w:multiLevelType w:val="multilevel"/>
    <w:tmpl w:val="E330405A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5C583C"/>
    <w:multiLevelType w:val="hybridMultilevel"/>
    <w:tmpl w:val="7BFAC8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2C1334"/>
    <w:multiLevelType w:val="hybridMultilevel"/>
    <w:tmpl w:val="C54EC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4850CB"/>
    <w:multiLevelType w:val="multilevel"/>
    <w:tmpl w:val="DDA0FB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37364F8D"/>
    <w:multiLevelType w:val="multilevel"/>
    <w:tmpl w:val="DDA0FB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>
    <w:nsid w:val="4630633C"/>
    <w:multiLevelType w:val="hybridMultilevel"/>
    <w:tmpl w:val="322881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320B1F"/>
    <w:multiLevelType w:val="hybridMultilevel"/>
    <w:tmpl w:val="DDA0FB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BD267FC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4C4A6C07"/>
    <w:multiLevelType w:val="hybridMultilevel"/>
    <w:tmpl w:val="3D069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12D8E"/>
    <w:multiLevelType w:val="hybridMultilevel"/>
    <w:tmpl w:val="21B8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5A4325"/>
    <w:multiLevelType w:val="hybridMultilevel"/>
    <w:tmpl w:val="4C000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124DC8"/>
    <w:multiLevelType w:val="hybridMultilevel"/>
    <w:tmpl w:val="717063F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6755075E"/>
    <w:multiLevelType w:val="hybridMultilevel"/>
    <w:tmpl w:val="EDB24E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6EE05C06"/>
    <w:multiLevelType w:val="hybridMultilevel"/>
    <w:tmpl w:val="E33040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4DB4255"/>
    <w:multiLevelType w:val="hybridMultilevel"/>
    <w:tmpl w:val="EAF2D7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17"/>
  </w:num>
  <w:num w:numId="3">
    <w:abstractNumId w:val="14"/>
  </w:num>
  <w:num w:numId="4">
    <w:abstractNumId w:val="4"/>
  </w:num>
  <w:num w:numId="5">
    <w:abstractNumId w:val="20"/>
  </w:num>
  <w:num w:numId="6">
    <w:abstractNumId w:val="9"/>
  </w:num>
  <w:num w:numId="7">
    <w:abstractNumId w:val="15"/>
  </w:num>
  <w:num w:numId="8">
    <w:abstractNumId w:val="3"/>
  </w:num>
  <w:num w:numId="9">
    <w:abstractNumId w:val="0"/>
  </w:num>
  <w:num w:numId="10">
    <w:abstractNumId w:val="11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  <w:num w:numId="15">
    <w:abstractNumId w:val="8"/>
  </w:num>
  <w:num w:numId="16">
    <w:abstractNumId w:val="21"/>
  </w:num>
  <w:num w:numId="17">
    <w:abstractNumId w:val="10"/>
  </w:num>
  <w:num w:numId="18">
    <w:abstractNumId w:val="6"/>
  </w:num>
  <w:num w:numId="19">
    <w:abstractNumId w:val="5"/>
  </w:num>
  <w:num w:numId="20">
    <w:abstractNumId w:val="2"/>
  </w:num>
  <w:num w:numId="21">
    <w:abstractNumId w:val="19"/>
  </w:num>
  <w:num w:numId="22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993"/>
    <w:rsid w:val="00001D7B"/>
    <w:rsid w:val="00012394"/>
    <w:rsid w:val="00015788"/>
    <w:rsid w:val="000568B1"/>
    <w:rsid w:val="000764BB"/>
    <w:rsid w:val="0008148F"/>
    <w:rsid w:val="0009013A"/>
    <w:rsid w:val="00094928"/>
    <w:rsid w:val="000B124E"/>
    <w:rsid w:val="000C59E3"/>
    <w:rsid w:val="000F3DD0"/>
    <w:rsid w:val="00106A0A"/>
    <w:rsid w:val="00141C21"/>
    <w:rsid w:val="00142FBA"/>
    <w:rsid w:val="00150125"/>
    <w:rsid w:val="00155145"/>
    <w:rsid w:val="00172463"/>
    <w:rsid w:val="001817A1"/>
    <w:rsid w:val="00183CC1"/>
    <w:rsid w:val="00184093"/>
    <w:rsid w:val="001841D9"/>
    <w:rsid w:val="00186787"/>
    <w:rsid w:val="001B29ED"/>
    <w:rsid w:val="001B4F29"/>
    <w:rsid w:val="001F0E33"/>
    <w:rsid w:val="0020083E"/>
    <w:rsid w:val="00201592"/>
    <w:rsid w:val="00217963"/>
    <w:rsid w:val="0022157C"/>
    <w:rsid w:val="00267FB0"/>
    <w:rsid w:val="00283A4E"/>
    <w:rsid w:val="0029082B"/>
    <w:rsid w:val="002A1BC6"/>
    <w:rsid w:val="003124C7"/>
    <w:rsid w:val="00321D4C"/>
    <w:rsid w:val="00323DF6"/>
    <w:rsid w:val="003263D2"/>
    <w:rsid w:val="0033674D"/>
    <w:rsid w:val="00346B01"/>
    <w:rsid w:val="00346BA9"/>
    <w:rsid w:val="003536AA"/>
    <w:rsid w:val="00356F7A"/>
    <w:rsid w:val="00357AAF"/>
    <w:rsid w:val="0036614F"/>
    <w:rsid w:val="00367880"/>
    <w:rsid w:val="003738E3"/>
    <w:rsid w:val="00381034"/>
    <w:rsid w:val="003867BE"/>
    <w:rsid w:val="003A00CF"/>
    <w:rsid w:val="003A0979"/>
    <w:rsid w:val="003A3C9A"/>
    <w:rsid w:val="003D2251"/>
    <w:rsid w:val="003D47B8"/>
    <w:rsid w:val="003D7ED2"/>
    <w:rsid w:val="0040214E"/>
    <w:rsid w:val="0041628A"/>
    <w:rsid w:val="004403F2"/>
    <w:rsid w:val="0045011F"/>
    <w:rsid w:val="0045753C"/>
    <w:rsid w:val="00460396"/>
    <w:rsid w:val="004618DB"/>
    <w:rsid w:val="00472F99"/>
    <w:rsid w:val="00477194"/>
    <w:rsid w:val="004857E0"/>
    <w:rsid w:val="004A3332"/>
    <w:rsid w:val="004F56AA"/>
    <w:rsid w:val="004F66CC"/>
    <w:rsid w:val="004F7E0F"/>
    <w:rsid w:val="00516D43"/>
    <w:rsid w:val="00525938"/>
    <w:rsid w:val="00550729"/>
    <w:rsid w:val="00563A99"/>
    <w:rsid w:val="00575CF8"/>
    <w:rsid w:val="00581CC3"/>
    <w:rsid w:val="005842ED"/>
    <w:rsid w:val="00591577"/>
    <w:rsid w:val="005972B6"/>
    <w:rsid w:val="005A5DEB"/>
    <w:rsid w:val="005B1164"/>
    <w:rsid w:val="005B53CC"/>
    <w:rsid w:val="005C2EBF"/>
    <w:rsid w:val="005D713A"/>
    <w:rsid w:val="005E79B0"/>
    <w:rsid w:val="005F2A93"/>
    <w:rsid w:val="005F7C7A"/>
    <w:rsid w:val="00641767"/>
    <w:rsid w:val="00646503"/>
    <w:rsid w:val="00652EDF"/>
    <w:rsid w:val="0065762A"/>
    <w:rsid w:val="006746DC"/>
    <w:rsid w:val="006A0993"/>
    <w:rsid w:val="006A7CD5"/>
    <w:rsid w:val="006B4F8E"/>
    <w:rsid w:val="007137CC"/>
    <w:rsid w:val="007209A7"/>
    <w:rsid w:val="00722713"/>
    <w:rsid w:val="00722E63"/>
    <w:rsid w:val="007260F5"/>
    <w:rsid w:val="00732EC3"/>
    <w:rsid w:val="00763613"/>
    <w:rsid w:val="007705EE"/>
    <w:rsid w:val="00776D50"/>
    <w:rsid w:val="007961EF"/>
    <w:rsid w:val="007B643A"/>
    <w:rsid w:val="007C2781"/>
    <w:rsid w:val="007C419B"/>
    <w:rsid w:val="007E53F3"/>
    <w:rsid w:val="007E54B2"/>
    <w:rsid w:val="007E5822"/>
    <w:rsid w:val="00810DB1"/>
    <w:rsid w:val="00810FCA"/>
    <w:rsid w:val="0085622E"/>
    <w:rsid w:val="00862C69"/>
    <w:rsid w:val="00864518"/>
    <w:rsid w:val="00872718"/>
    <w:rsid w:val="00893F45"/>
    <w:rsid w:val="00894160"/>
    <w:rsid w:val="008944D9"/>
    <w:rsid w:val="00894C5A"/>
    <w:rsid w:val="008A2395"/>
    <w:rsid w:val="008A2973"/>
    <w:rsid w:val="008B6902"/>
    <w:rsid w:val="008C007E"/>
    <w:rsid w:val="008D1E66"/>
    <w:rsid w:val="008D5D72"/>
    <w:rsid w:val="008E49EF"/>
    <w:rsid w:val="00901623"/>
    <w:rsid w:val="00904410"/>
    <w:rsid w:val="009234CE"/>
    <w:rsid w:val="009342D6"/>
    <w:rsid w:val="00935FE3"/>
    <w:rsid w:val="00940906"/>
    <w:rsid w:val="00944EDA"/>
    <w:rsid w:val="00953CC0"/>
    <w:rsid w:val="00957C71"/>
    <w:rsid w:val="00962848"/>
    <w:rsid w:val="009679FF"/>
    <w:rsid w:val="00971C0B"/>
    <w:rsid w:val="00971C55"/>
    <w:rsid w:val="00974B26"/>
    <w:rsid w:val="00975075"/>
    <w:rsid w:val="009810CC"/>
    <w:rsid w:val="00985981"/>
    <w:rsid w:val="00991305"/>
    <w:rsid w:val="00997B62"/>
    <w:rsid w:val="009C7A0F"/>
    <w:rsid w:val="00A016D0"/>
    <w:rsid w:val="00A1013A"/>
    <w:rsid w:val="00A42D90"/>
    <w:rsid w:val="00A44140"/>
    <w:rsid w:val="00A62C53"/>
    <w:rsid w:val="00A7090E"/>
    <w:rsid w:val="00A973A7"/>
    <w:rsid w:val="00AA2F60"/>
    <w:rsid w:val="00AB5A54"/>
    <w:rsid w:val="00AD0353"/>
    <w:rsid w:val="00AE5C9A"/>
    <w:rsid w:val="00AF4931"/>
    <w:rsid w:val="00B0497B"/>
    <w:rsid w:val="00B10E93"/>
    <w:rsid w:val="00B13454"/>
    <w:rsid w:val="00B35F7E"/>
    <w:rsid w:val="00B57829"/>
    <w:rsid w:val="00B72180"/>
    <w:rsid w:val="00B75911"/>
    <w:rsid w:val="00B768D4"/>
    <w:rsid w:val="00B8353E"/>
    <w:rsid w:val="00B84FEF"/>
    <w:rsid w:val="00BB09D7"/>
    <w:rsid w:val="00BE1406"/>
    <w:rsid w:val="00BE1A9B"/>
    <w:rsid w:val="00BE2D7D"/>
    <w:rsid w:val="00BF3EBE"/>
    <w:rsid w:val="00C20315"/>
    <w:rsid w:val="00C21E7F"/>
    <w:rsid w:val="00C2285D"/>
    <w:rsid w:val="00C44D90"/>
    <w:rsid w:val="00C6680B"/>
    <w:rsid w:val="00C7266C"/>
    <w:rsid w:val="00C90970"/>
    <w:rsid w:val="00CF5B73"/>
    <w:rsid w:val="00D23B51"/>
    <w:rsid w:val="00D332A5"/>
    <w:rsid w:val="00D53C79"/>
    <w:rsid w:val="00D72034"/>
    <w:rsid w:val="00D87683"/>
    <w:rsid w:val="00DA320B"/>
    <w:rsid w:val="00DB3F87"/>
    <w:rsid w:val="00DB5E9D"/>
    <w:rsid w:val="00DD3D8D"/>
    <w:rsid w:val="00DE6702"/>
    <w:rsid w:val="00DF62F7"/>
    <w:rsid w:val="00E229CE"/>
    <w:rsid w:val="00E33AB4"/>
    <w:rsid w:val="00E43C15"/>
    <w:rsid w:val="00E77042"/>
    <w:rsid w:val="00EA5AEA"/>
    <w:rsid w:val="00EB2ADC"/>
    <w:rsid w:val="00EB7550"/>
    <w:rsid w:val="00EC364E"/>
    <w:rsid w:val="00EF3FA7"/>
    <w:rsid w:val="00EF4265"/>
    <w:rsid w:val="00F025C4"/>
    <w:rsid w:val="00F14B66"/>
    <w:rsid w:val="00F40D2F"/>
    <w:rsid w:val="00F65DE0"/>
    <w:rsid w:val="00F72D56"/>
    <w:rsid w:val="00F83676"/>
    <w:rsid w:val="00F84324"/>
    <w:rsid w:val="00FC14A1"/>
    <w:rsid w:val="00FC71E1"/>
    <w:rsid w:val="00FD7114"/>
    <w:rsid w:val="00FE7368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408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semiHidden="1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semiHidden="1" w:uiPriority="37" w:unhideWhenUsed="1"/>
    <w:lsdException w:name="Light Grid Accent 6" w:semiHidden="1" w:uiPriority="39" w:unhideWhenUsed="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1623"/>
  </w:style>
  <w:style w:type="paragraph" w:styleId="Heading1">
    <w:name w:val="heading 1"/>
    <w:basedOn w:val="Normal"/>
    <w:next w:val="Normal"/>
    <w:qFormat/>
    <w:rsid w:val="0090162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01623"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90162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901623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901623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1623"/>
    <w:rPr>
      <w:color w:val="0000FF"/>
      <w:u w:val="single"/>
    </w:rPr>
  </w:style>
  <w:style w:type="paragraph" w:styleId="BodyText">
    <w:name w:val="Body Text"/>
    <w:basedOn w:val="Normal"/>
    <w:rsid w:val="00901623"/>
    <w:rPr>
      <w:sz w:val="24"/>
    </w:rPr>
  </w:style>
  <w:style w:type="character" w:styleId="FollowedHyperlink">
    <w:name w:val="FollowedHyperlink"/>
    <w:rsid w:val="00901623"/>
    <w:rPr>
      <w:color w:val="800080"/>
      <w:u w:val="single"/>
    </w:rPr>
  </w:style>
  <w:style w:type="paragraph" w:styleId="BalloonText">
    <w:name w:val="Balloon Text"/>
    <w:basedOn w:val="Normal"/>
    <w:semiHidden/>
    <w:rsid w:val="008E4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67"/>
    <w:rsid w:val="005842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uiPriority="67"/>
    <w:lsdException w:name="Note Level 2" w:uiPriority="68"/>
    <w:lsdException w:name="Note Level 3" w:uiPriority="69"/>
    <w:lsdException w:name="Note Level 4" w:uiPriority="70"/>
    <w:lsdException w:name="Note Level 5" w:uiPriority="71"/>
    <w:lsdException w:name="Note Level 6" w:uiPriority="72"/>
    <w:lsdException w:name="Note Level 7" w:uiPriority="73"/>
    <w:lsdException w:name="Note Level 8" w:uiPriority="60"/>
    <w:lsdException w:name="Note Level 9" w:uiPriority="61"/>
    <w:lsdException w:name="Placeholder Text" w:uiPriority="62"/>
    <w:lsdException w:name="No Spacing" w:uiPriority="63"/>
    <w:lsdException w:name="Light Shading" w:uiPriority="64"/>
    <w:lsdException w:name="Light List" w:uiPriority="65"/>
    <w:lsdException w:name="Light Grid" w:semiHidden="1" w:uiPriority="99"/>
    <w:lsdException w:name="Medium Shading 1" w:uiPriority="34" w:qFormat="1"/>
    <w:lsdException w:name="Medium Shading 2" w:uiPriority="29" w:qFormat="1"/>
    <w:lsdException w:name="Medium List 1" w:uiPriority="30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6"/>
    <w:lsdException w:name="List Paragraph" w:uiPriority="67"/>
    <w:lsdException w:name="Quote" w:uiPriority="68"/>
    <w:lsdException w:name="Intense Quote" w:uiPriority="69"/>
    <w:lsdException w:name="Medium List 2 Accent 1" w:uiPriority="70"/>
    <w:lsdException w:name="Medium Grid 1 Accent 1" w:uiPriority="71"/>
    <w:lsdException w:name="Medium Grid 2 Accent 1" w:uiPriority="72"/>
    <w:lsdException w:name="Medium Grid 3 Accent 1" w:uiPriority="73"/>
    <w:lsdException w:name="Dark List Accent 1" w:uiPriority="60"/>
    <w:lsdException w:name="Colorful Shading Accent 1" w:uiPriority="61"/>
    <w:lsdException w:name="Colorful List Accent 1" w:uiPriority="62"/>
    <w:lsdException w:name="Colorful Grid Accent 1" w:uiPriority="63"/>
    <w:lsdException w:name="Light Shading Accent 2" w:uiPriority="64"/>
    <w:lsdException w:name="Light List Accent 2" w:uiPriority="65"/>
    <w:lsdException w:name="Light Grid Accent 2" w:uiPriority="66"/>
    <w:lsdException w:name="Medium Shading 1 Accent 2" w:uiPriority="67"/>
    <w:lsdException w:name="Medium Shading 2 Accent 2" w:uiPriority="68"/>
    <w:lsdException w:name="Medium List 1 Accent 2" w:uiPriority="69"/>
    <w:lsdException w:name="Medium List 2 Accent 2" w:uiPriority="70"/>
    <w:lsdException w:name="Medium Grid 1 Accent 2" w:uiPriority="71"/>
    <w:lsdException w:name="Medium Grid 2 Accent 2" w:uiPriority="72"/>
    <w:lsdException w:name="Medium Grid 3 Accent 2" w:uiPriority="73"/>
    <w:lsdException w:name="Dark List Accent 2" w:uiPriority="60"/>
    <w:lsdException w:name="Colorful Shading Accent 2" w:uiPriority="61"/>
    <w:lsdException w:name="Colorful List Accent 2" w:uiPriority="62"/>
    <w:lsdException w:name="Colorful Grid Accent 2" w:uiPriority="63"/>
    <w:lsdException w:name="Light Shading Accent 3" w:uiPriority="64"/>
    <w:lsdException w:name="Light List Accent 3" w:uiPriority="65"/>
    <w:lsdException w:name="Light Grid Accent 3" w:uiPriority="66"/>
    <w:lsdException w:name="Medium Shading 1 Accent 3" w:uiPriority="67"/>
    <w:lsdException w:name="Medium Shading 2 Accent 3" w:uiPriority="68"/>
    <w:lsdException w:name="Medium List 1 Accent 3" w:uiPriority="69"/>
    <w:lsdException w:name="Medium List 2 Accent 3" w:uiPriority="70"/>
    <w:lsdException w:name="Medium Grid 1 Accent 3" w:uiPriority="71"/>
    <w:lsdException w:name="Medium Grid 2 Accent 3" w:uiPriority="72"/>
    <w:lsdException w:name="Medium Grid 3 Accent 3" w:uiPriority="73"/>
    <w:lsdException w:name="Dark List Accent 3" w:uiPriority="60"/>
    <w:lsdException w:name="Colorful Shading Accent 3" w:uiPriority="61"/>
    <w:lsdException w:name="Colorful List Accent 3" w:uiPriority="62"/>
    <w:lsdException w:name="Colorful Grid Accent 3" w:uiPriority="63"/>
    <w:lsdException w:name="Light Shading Accent 4" w:uiPriority="64"/>
    <w:lsdException w:name="Light List Accent 4" w:uiPriority="65"/>
    <w:lsdException w:name="Light Grid Accent 4" w:uiPriority="66"/>
    <w:lsdException w:name="Medium Shading 1 Accent 4" w:uiPriority="67"/>
    <w:lsdException w:name="Medium Shading 2 Accent 4" w:uiPriority="68"/>
    <w:lsdException w:name="Medium List 1 Accent 4" w:uiPriority="69"/>
    <w:lsdException w:name="Medium List 2 Accent 4" w:uiPriority="70"/>
    <w:lsdException w:name="Medium Grid 1 Accent 4" w:uiPriority="71"/>
    <w:lsdException w:name="Medium Grid 2 Accent 4" w:uiPriority="72"/>
    <w:lsdException w:name="Medium Grid 3 Accent 4" w:uiPriority="73"/>
    <w:lsdException w:name="Dark List Accent 4" w:uiPriority="60"/>
    <w:lsdException w:name="Colorful Shading Accent 4" w:uiPriority="61"/>
    <w:lsdException w:name="Colorful List Accent 4" w:uiPriority="62"/>
    <w:lsdException w:name="Colorful Grid Accent 4" w:uiPriority="63"/>
    <w:lsdException w:name="Light Shading Accent 5" w:uiPriority="64"/>
    <w:lsdException w:name="Light List Accent 5" w:uiPriority="65"/>
    <w:lsdException w:name="Light Grid Accent 5" w:uiPriority="66"/>
    <w:lsdException w:name="Medium Shading 1 Accent 5" w:uiPriority="67"/>
    <w:lsdException w:name="Medium Shading 2 Accent 5" w:uiPriority="68"/>
    <w:lsdException w:name="Medium List 1 Accent 5" w:uiPriority="69"/>
    <w:lsdException w:name="Medium List 2 Accent 5" w:uiPriority="70"/>
    <w:lsdException w:name="Medium Grid 1 Accent 5" w:uiPriority="71"/>
    <w:lsdException w:name="Medium Grid 2 Accent 5" w:uiPriority="72"/>
    <w:lsdException w:name="Medium Grid 3 Accent 5" w:uiPriority="73"/>
    <w:lsdException w:name="Dark List Accent 5" w:uiPriority="19" w:qFormat="1"/>
    <w:lsdException w:name="Colorful Shading Accent 5" w:uiPriority="21" w:qFormat="1"/>
    <w:lsdException w:name="Colorful List Accent 5" w:uiPriority="31" w:qFormat="1"/>
    <w:lsdException w:name="Colorful Grid Accent 5" w:uiPriority="32" w:qFormat="1"/>
    <w:lsdException w:name="Light Shading Accent 6" w:uiPriority="33" w:qFormat="1"/>
    <w:lsdException w:name="Light List Accent 6" w:semiHidden="1" w:uiPriority="37" w:unhideWhenUsed="1"/>
    <w:lsdException w:name="Light Grid Accent 6" w:semiHidden="1" w:uiPriority="39" w:unhideWhenUsed="1" w:qFormat="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01623"/>
  </w:style>
  <w:style w:type="paragraph" w:styleId="Heading1">
    <w:name w:val="heading 1"/>
    <w:basedOn w:val="Normal"/>
    <w:next w:val="Normal"/>
    <w:qFormat/>
    <w:rsid w:val="00901623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901623"/>
    <w:pPr>
      <w:keepNext/>
      <w:jc w:val="center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901623"/>
    <w:pPr>
      <w:keepNext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901623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901623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01623"/>
    <w:rPr>
      <w:color w:val="0000FF"/>
      <w:u w:val="single"/>
    </w:rPr>
  </w:style>
  <w:style w:type="paragraph" w:styleId="BodyText">
    <w:name w:val="Body Text"/>
    <w:basedOn w:val="Normal"/>
    <w:rsid w:val="00901623"/>
    <w:rPr>
      <w:sz w:val="24"/>
    </w:rPr>
  </w:style>
  <w:style w:type="character" w:styleId="FollowedHyperlink">
    <w:name w:val="FollowedHyperlink"/>
    <w:rsid w:val="00901623"/>
    <w:rPr>
      <w:color w:val="800080"/>
      <w:u w:val="single"/>
    </w:rPr>
  </w:style>
  <w:style w:type="paragraph" w:styleId="BalloonText">
    <w:name w:val="Balloon Text"/>
    <w:basedOn w:val="Normal"/>
    <w:semiHidden/>
    <w:rsid w:val="008E49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67"/>
    <w:rsid w:val="00584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ocs.oracle.com/javase/tutorial/jdbc/" TargetMode="External"/><Relationship Id="rId20" Type="http://schemas.openxmlformats.org/officeDocument/2006/relationships/hyperlink" Target="http://docs.oracle.com/javaee/7/api/" TargetMode="External"/><Relationship Id="rId21" Type="http://schemas.openxmlformats.org/officeDocument/2006/relationships/hyperlink" Target="http://w2schools.com" TargetMode="External"/><Relationship Id="rId22" Type="http://schemas.openxmlformats.org/officeDocument/2006/relationships/hyperlink" Target="https://netbeans.org/kb/trails/java-ee.html" TargetMode="External"/><Relationship Id="rId23" Type="http://schemas.openxmlformats.org/officeDocument/2006/relationships/hyperlink" Target="http://netbeans.org/kb/docs/ide/git.html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netbeans.org/kb/docs/ide/java-db.html" TargetMode="External"/><Relationship Id="rId11" Type="http://schemas.openxmlformats.org/officeDocument/2006/relationships/hyperlink" Target="https://netbeans.org/kb/docs/ide/install-and-configure-mysql-server.html" TargetMode="External"/><Relationship Id="rId12" Type="http://schemas.openxmlformats.org/officeDocument/2006/relationships/hyperlink" Target="https://netbeans.org/kb/docs/ide/mysql.html" TargetMode="External"/><Relationship Id="rId13" Type="http://schemas.openxmlformats.org/officeDocument/2006/relationships/hyperlink" Target="http://dev.mysql.com/downloads/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://getbootstrap.com/" TargetMode="External"/><Relationship Id="rId16" Type="http://schemas.openxmlformats.org/officeDocument/2006/relationships/hyperlink" Target="http://w3schools.com/css" TargetMode="External"/><Relationship Id="rId17" Type="http://schemas.openxmlformats.org/officeDocument/2006/relationships/hyperlink" Target="http://w3schools.com/sql" TargetMode="External"/><Relationship Id="rId18" Type="http://schemas.openxmlformats.org/officeDocument/2006/relationships/hyperlink" Target="http://docs.oracle.com/javaee/7/tutorial/doc/home.htm" TargetMode="External"/><Relationship Id="rId19" Type="http://schemas.openxmlformats.org/officeDocument/2006/relationships/hyperlink" Target="http://docs.oracle.com/javase/8/docs/api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tutorialspoint.com/sql/sql-rdbms-concepts.htm" TargetMode="External"/><Relationship Id="rId8" Type="http://schemas.openxmlformats.org/officeDocument/2006/relationships/hyperlink" Target="http://www.w3schools.com/sql/default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1307DA-9563-004F-8611-112EB67E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\Program Files\Microsoft Office\Templates\Normal.dot</Template>
  <TotalTime>89</TotalTime>
  <Pages>5</Pages>
  <Words>1503</Words>
  <Characters>8572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</vt:lpstr>
    </vt:vector>
  </TitlesOfParts>
  <Company>Real Object Solutions</Company>
  <LinksUpToDate>false</LinksUpToDate>
  <CharactersWithSpaces>10055</CharactersWithSpaces>
  <SharedDoc>false</SharedDoc>
  <HLinks>
    <vt:vector size="72" baseType="variant">
      <vt:variant>
        <vt:i4>71</vt:i4>
      </vt:variant>
      <vt:variant>
        <vt:i4>33</vt:i4>
      </vt:variant>
      <vt:variant>
        <vt:i4>0</vt:i4>
      </vt:variant>
      <vt:variant>
        <vt:i4>5</vt:i4>
      </vt:variant>
      <vt:variant>
        <vt:lpwstr>http://docs.oracle.com/javase/tutorial/jdbc/</vt:lpwstr>
      </vt:variant>
      <vt:variant>
        <vt:lpwstr/>
      </vt:variant>
      <vt:variant>
        <vt:i4>6488168</vt:i4>
      </vt:variant>
      <vt:variant>
        <vt:i4>30</vt:i4>
      </vt:variant>
      <vt:variant>
        <vt:i4>0</vt:i4>
      </vt:variant>
      <vt:variant>
        <vt:i4>5</vt:i4>
      </vt:variant>
      <vt:variant>
        <vt:lpwstr>http://www.journaldev.com/2064/jsp-expression-language-el-example-tutorial</vt:lpwstr>
      </vt:variant>
      <vt:variant>
        <vt:lpwstr/>
      </vt:variant>
      <vt:variant>
        <vt:i4>7208966</vt:i4>
      </vt:variant>
      <vt:variant>
        <vt:i4>27</vt:i4>
      </vt:variant>
      <vt:variant>
        <vt:i4>0</vt:i4>
      </vt:variant>
      <vt:variant>
        <vt:i4>5</vt:i4>
      </vt:variant>
      <vt:variant>
        <vt:lpwstr>http://docs.oracle.com/javaee/6/tutorial/doc/bnahq.html</vt:lpwstr>
      </vt:variant>
      <vt:variant>
        <vt:lpwstr/>
      </vt:variant>
      <vt:variant>
        <vt:i4>4915322</vt:i4>
      </vt:variant>
      <vt:variant>
        <vt:i4>24</vt:i4>
      </vt:variant>
      <vt:variant>
        <vt:i4>0</vt:i4>
      </vt:variant>
      <vt:variant>
        <vt:i4>5</vt:i4>
      </vt:variant>
      <vt:variant>
        <vt:lpwstr>http://www.tutorialspoint.com/jsp/jsp_standard_tag_library.htm</vt:lpwstr>
      </vt:variant>
      <vt:variant>
        <vt:lpwstr/>
      </vt:variant>
      <vt:variant>
        <vt:i4>7995398</vt:i4>
      </vt:variant>
      <vt:variant>
        <vt:i4>21</vt:i4>
      </vt:variant>
      <vt:variant>
        <vt:i4>0</vt:i4>
      </vt:variant>
      <vt:variant>
        <vt:i4>5</vt:i4>
      </vt:variant>
      <vt:variant>
        <vt:lpwstr>http://docs.oracle.com/javaee/5/tutorial/doc/bnake.html</vt:lpwstr>
      </vt:variant>
      <vt:variant>
        <vt:lpwstr/>
      </vt:variant>
      <vt:variant>
        <vt:i4>1507414</vt:i4>
      </vt:variant>
      <vt:variant>
        <vt:i4>18</vt:i4>
      </vt:variant>
      <vt:variant>
        <vt:i4>0</vt:i4>
      </vt:variant>
      <vt:variant>
        <vt:i4>5</vt:i4>
      </vt:variant>
      <vt:variant>
        <vt:lpwstr>http://netbeans.org/kb/docs/ide/git.html</vt:lpwstr>
      </vt:variant>
      <vt:variant>
        <vt:lpwstr/>
      </vt:variant>
      <vt:variant>
        <vt:i4>7405637</vt:i4>
      </vt:variant>
      <vt:variant>
        <vt:i4>15</vt:i4>
      </vt:variant>
      <vt:variant>
        <vt:i4>0</vt:i4>
      </vt:variant>
      <vt:variant>
        <vt:i4>5</vt:i4>
      </vt:variant>
      <vt:variant>
        <vt:lpwstr>https://netbeans.org/kb/trails/java-ee.html</vt:lpwstr>
      </vt:variant>
      <vt:variant>
        <vt:lpwstr/>
      </vt:variant>
      <vt:variant>
        <vt:i4>5570586</vt:i4>
      </vt:variant>
      <vt:variant>
        <vt:i4>12</vt:i4>
      </vt:variant>
      <vt:variant>
        <vt:i4>0</vt:i4>
      </vt:variant>
      <vt:variant>
        <vt:i4>5</vt:i4>
      </vt:variant>
      <vt:variant>
        <vt:lpwstr>http://w2schools.com</vt:lpwstr>
      </vt:variant>
      <vt:variant>
        <vt:lpwstr/>
      </vt:variant>
      <vt:variant>
        <vt:i4>6160451</vt:i4>
      </vt:variant>
      <vt:variant>
        <vt:i4>9</vt:i4>
      </vt:variant>
      <vt:variant>
        <vt:i4>0</vt:i4>
      </vt:variant>
      <vt:variant>
        <vt:i4>5</vt:i4>
      </vt:variant>
      <vt:variant>
        <vt:lpwstr>http://docs.oracle.com/javaee/7/api/</vt:lpwstr>
      </vt:variant>
      <vt:variant>
        <vt:lpwstr/>
      </vt:variant>
      <vt:variant>
        <vt:i4>196668</vt:i4>
      </vt:variant>
      <vt:variant>
        <vt:i4>6</vt:i4>
      </vt:variant>
      <vt:variant>
        <vt:i4>0</vt:i4>
      </vt:variant>
      <vt:variant>
        <vt:i4>5</vt:i4>
      </vt:variant>
      <vt:variant>
        <vt:lpwstr>http://docs.oracle.com/javase/7/docs/api/</vt:lpwstr>
      </vt:variant>
      <vt:variant>
        <vt:lpwstr/>
      </vt:variant>
      <vt:variant>
        <vt:i4>4587576</vt:i4>
      </vt:variant>
      <vt:variant>
        <vt:i4>3</vt:i4>
      </vt:variant>
      <vt:variant>
        <vt:i4>0</vt:i4>
      </vt:variant>
      <vt:variant>
        <vt:i4>5</vt:i4>
      </vt:variant>
      <vt:variant>
        <vt:lpwstr>http://docs.oracle.com/javaee/7/tutorial/doc/home.htm</vt:lpwstr>
      </vt:variant>
      <vt:variant>
        <vt:lpwstr/>
      </vt:variant>
      <vt:variant>
        <vt:i4>5767198</vt:i4>
      </vt:variant>
      <vt:variant>
        <vt:i4>0</vt:i4>
      </vt:variant>
      <vt:variant>
        <vt:i4>0</vt:i4>
      </vt:variant>
      <vt:variant>
        <vt:i4>5</vt:i4>
      </vt:variant>
      <vt:variant>
        <vt:lpwstr>http://getbootstrap.com/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</dc:title>
  <dc:subject/>
  <dc:creator>wick</dc:creator>
  <cp:keywords/>
  <cp:lastModifiedBy>Jim Lombardo</cp:lastModifiedBy>
  <cp:revision>31</cp:revision>
  <cp:lastPrinted>2007-01-17T18:06:00Z</cp:lastPrinted>
  <dcterms:created xsi:type="dcterms:W3CDTF">2016-02-03T15:38:00Z</dcterms:created>
  <dcterms:modified xsi:type="dcterms:W3CDTF">2017-02-07T16:44:00Z</dcterms:modified>
</cp:coreProperties>
</file>