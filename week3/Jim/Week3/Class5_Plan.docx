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0FD8" w14:textId="17B95B4C" w:rsidR="006A0993" w:rsidRDefault="006A0993">
      <w:pPr>
        <w:pStyle w:val="Heading1"/>
        <w:rPr>
          <w:sz w:val="36"/>
        </w:rPr>
      </w:pPr>
      <w:r>
        <w:rPr>
          <w:sz w:val="36"/>
        </w:rPr>
        <w:t xml:space="preserve">Waukesha County Technical </w:t>
      </w:r>
      <w:r w:rsidR="003B1C3D">
        <w:rPr>
          <w:sz w:val="36"/>
        </w:rPr>
        <w:t>College</w:t>
      </w:r>
    </w:p>
    <w:p w14:paraId="7410C528" w14:textId="77777777" w:rsidR="006A0993" w:rsidRDefault="007B643A">
      <w:pPr>
        <w:rPr>
          <w:b/>
          <w:bCs/>
          <w:sz w:val="36"/>
        </w:rPr>
      </w:pPr>
      <w:r>
        <w:rPr>
          <w:b/>
          <w:bCs/>
          <w:sz w:val="36"/>
        </w:rPr>
        <w:t>152-1</w:t>
      </w:r>
      <w:r w:rsidR="007C2781">
        <w:rPr>
          <w:b/>
          <w:bCs/>
          <w:sz w:val="36"/>
        </w:rPr>
        <w:t>98 Distributed</w:t>
      </w:r>
      <w:r w:rsidR="0008148F">
        <w:rPr>
          <w:b/>
          <w:bCs/>
          <w:sz w:val="36"/>
        </w:rPr>
        <w:t xml:space="preserve"> Java</w:t>
      </w:r>
    </w:p>
    <w:p w14:paraId="42687AC1" w14:textId="77777777" w:rsidR="006A0993" w:rsidRDefault="006A0993">
      <w:pPr>
        <w:rPr>
          <w:sz w:val="36"/>
        </w:rPr>
      </w:pPr>
    </w:p>
    <w:p w14:paraId="3D3A1541" w14:textId="4BB4B1D0" w:rsidR="006A0993" w:rsidRDefault="006B4F8E">
      <w:pPr>
        <w:pStyle w:val="Heading1"/>
        <w:rPr>
          <w:sz w:val="24"/>
        </w:rPr>
      </w:pPr>
      <w:r>
        <w:rPr>
          <w:sz w:val="36"/>
        </w:rPr>
        <w:t xml:space="preserve">Class </w:t>
      </w:r>
      <w:r w:rsidR="00EC364E">
        <w:rPr>
          <w:sz w:val="36"/>
        </w:rPr>
        <w:t>5</w:t>
      </w:r>
      <w:r w:rsidR="004F56AA">
        <w:rPr>
          <w:sz w:val="36"/>
        </w:rPr>
        <w:t xml:space="preserve"> </w:t>
      </w:r>
      <w:r w:rsidR="00141C21">
        <w:rPr>
          <w:sz w:val="36"/>
        </w:rPr>
        <w:t>Plan</w:t>
      </w:r>
      <w:r>
        <w:rPr>
          <w:sz w:val="36"/>
        </w:rPr>
        <w:t xml:space="preserve"> and Assignments</w:t>
      </w:r>
    </w:p>
    <w:p w14:paraId="784E41F7" w14:textId="77777777" w:rsidR="006A0993" w:rsidRDefault="006A0993">
      <w:pPr>
        <w:rPr>
          <w:sz w:val="24"/>
        </w:rPr>
      </w:pPr>
    </w:p>
    <w:p w14:paraId="6D459B63" w14:textId="77777777" w:rsidR="006A0993" w:rsidRDefault="006A0993">
      <w:pPr>
        <w:rPr>
          <w:b/>
          <w:sz w:val="24"/>
        </w:rPr>
      </w:pPr>
      <w:r>
        <w:rPr>
          <w:b/>
          <w:sz w:val="24"/>
        </w:rPr>
        <w:t>Discussion Activities:</w:t>
      </w:r>
    </w:p>
    <w:p w14:paraId="22670C25" w14:textId="55A13C20" w:rsidR="000B124E" w:rsidRPr="000B124E" w:rsidRDefault="000B124E" w:rsidP="00646503">
      <w:pPr>
        <w:numPr>
          <w:ilvl w:val="0"/>
          <w:numId w:val="1"/>
        </w:numPr>
        <w:rPr>
          <w:b/>
          <w:color w:val="FF0000"/>
          <w:sz w:val="24"/>
        </w:rPr>
      </w:pPr>
      <w:r w:rsidRPr="000B124E">
        <w:rPr>
          <w:b/>
          <w:color w:val="FF0000"/>
          <w:sz w:val="24"/>
        </w:rPr>
        <w:t>Due Today</w:t>
      </w:r>
      <w:r w:rsidR="00BE1406">
        <w:rPr>
          <w:b/>
          <w:color w:val="FF0000"/>
          <w:sz w:val="24"/>
        </w:rPr>
        <w:t xml:space="preserve"> and Announcements</w:t>
      </w:r>
      <w:r w:rsidRPr="000B124E">
        <w:rPr>
          <w:b/>
          <w:color w:val="FF0000"/>
          <w:sz w:val="24"/>
        </w:rPr>
        <w:t>:</w:t>
      </w:r>
    </w:p>
    <w:p w14:paraId="79BCF384" w14:textId="5E7CC151" w:rsidR="0064236E" w:rsidRDefault="0064236E" w:rsidP="0064236E">
      <w:pPr>
        <w:numPr>
          <w:ilvl w:val="1"/>
          <w:numId w:val="4"/>
        </w:numPr>
        <w:rPr>
          <w:sz w:val="24"/>
        </w:rPr>
      </w:pPr>
      <w:r>
        <w:rPr>
          <w:sz w:val="24"/>
        </w:rPr>
        <w:t>Your “Class2Lab” lab activit</w:t>
      </w:r>
      <w:r>
        <w:rPr>
          <w:sz w:val="24"/>
        </w:rPr>
        <w:t>y</w:t>
      </w:r>
      <w:r>
        <w:rPr>
          <w:sz w:val="24"/>
        </w:rPr>
        <w:t xml:space="preserve"> #</w:t>
      </w:r>
      <w:r>
        <w:rPr>
          <w:sz w:val="24"/>
        </w:rPr>
        <w:t>4</w:t>
      </w:r>
      <w:r>
        <w:rPr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 xml:space="preserve"> due today on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along with any fixes to activities 2 and 3 if necessary</w:t>
      </w:r>
      <w:r>
        <w:rPr>
          <w:sz w:val="24"/>
        </w:rPr>
        <w:t>.</w:t>
      </w:r>
    </w:p>
    <w:p w14:paraId="3BEB6C23" w14:textId="77777777" w:rsidR="00BA36E3" w:rsidRDefault="00EB2ADC" w:rsidP="00FE0938">
      <w:pPr>
        <w:numPr>
          <w:ilvl w:val="1"/>
          <w:numId w:val="4"/>
        </w:numPr>
        <w:rPr>
          <w:sz w:val="24"/>
        </w:rPr>
      </w:pPr>
      <w:r>
        <w:rPr>
          <w:sz w:val="24"/>
        </w:rPr>
        <w:t>JSTL and EL reading assignments should be completed by today</w:t>
      </w:r>
    </w:p>
    <w:p w14:paraId="5E61539B" w14:textId="4AA0AAD2" w:rsidR="0040214E" w:rsidRPr="00FE0938" w:rsidRDefault="00BA36E3" w:rsidP="00FE0938">
      <w:pPr>
        <w:numPr>
          <w:ilvl w:val="1"/>
          <w:numId w:val="4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JstlExperiments</w:t>
      </w:r>
      <w:proofErr w:type="spellEnd"/>
      <w:r>
        <w:rPr>
          <w:sz w:val="24"/>
        </w:rPr>
        <w:t>” practice project due today</w:t>
      </w:r>
      <w:r w:rsidR="0064236E">
        <w:rPr>
          <w:sz w:val="24"/>
        </w:rPr>
        <w:t xml:space="preserve"> on </w:t>
      </w:r>
      <w:proofErr w:type="spellStart"/>
      <w:r w:rsidR="0064236E">
        <w:rPr>
          <w:sz w:val="24"/>
        </w:rPr>
        <w:t>GitHub</w:t>
      </w:r>
      <w:proofErr w:type="spellEnd"/>
      <w:r w:rsidR="0045011F" w:rsidRPr="00FE0938">
        <w:rPr>
          <w:sz w:val="24"/>
        </w:rPr>
        <w:br/>
      </w:r>
    </w:p>
    <w:p w14:paraId="56D146C3" w14:textId="77777777" w:rsidR="00516D43" w:rsidRPr="00183CC1" w:rsidRDefault="000B124E" w:rsidP="00646503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Q&amp;A</w:t>
      </w:r>
    </w:p>
    <w:p w14:paraId="375DFFF3" w14:textId="77777777" w:rsidR="005842ED" w:rsidRDefault="005842ED" w:rsidP="005842ED">
      <w:pPr>
        <w:rPr>
          <w:b/>
          <w:sz w:val="24"/>
        </w:rPr>
      </w:pPr>
    </w:p>
    <w:p w14:paraId="1CC328C4" w14:textId="722F341D" w:rsidR="00D72034" w:rsidRPr="00516D43" w:rsidRDefault="0045011F" w:rsidP="00646503">
      <w:pPr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Solutions to the </w:t>
      </w:r>
      <w:r w:rsidR="0064236E">
        <w:rPr>
          <w:b/>
          <w:sz w:val="24"/>
        </w:rPr>
        <w:t>Class2Lab Activity #4</w:t>
      </w:r>
    </w:p>
    <w:p w14:paraId="05FFA2C6" w14:textId="77777777" w:rsidR="0045011F" w:rsidRPr="0045011F" w:rsidRDefault="0045011F" w:rsidP="00646503">
      <w:pPr>
        <w:numPr>
          <w:ilvl w:val="0"/>
          <w:numId w:val="5"/>
        </w:numPr>
        <w:rPr>
          <w:b/>
          <w:bCs/>
          <w:sz w:val="24"/>
        </w:rPr>
      </w:pPr>
      <w:r>
        <w:rPr>
          <w:sz w:val="24"/>
        </w:rPr>
        <w:t>Student solutions</w:t>
      </w:r>
    </w:p>
    <w:p w14:paraId="3B1448EB" w14:textId="77777777" w:rsidR="00646503" w:rsidRPr="00BA36E3" w:rsidRDefault="0045011F" w:rsidP="00646503">
      <w:pPr>
        <w:numPr>
          <w:ilvl w:val="0"/>
          <w:numId w:val="5"/>
        </w:numPr>
        <w:rPr>
          <w:b/>
          <w:bCs/>
          <w:sz w:val="24"/>
        </w:rPr>
      </w:pPr>
      <w:r>
        <w:rPr>
          <w:sz w:val="24"/>
        </w:rPr>
        <w:t>Instructor solution</w:t>
      </w:r>
    </w:p>
    <w:p w14:paraId="143E21B0" w14:textId="77777777" w:rsidR="00944EDA" w:rsidRPr="00944EDA" w:rsidRDefault="00944EDA" w:rsidP="00EB2ADC">
      <w:pPr>
        <w:ind w:left="1440"/>
        <w:rPr>
          <w:b/>
          <w:bCs/>
          <w:sz w:val="24"/>
        </w:rPr>
      </w:pPr>
    </w:p>
    <w:p w14:paraId="474F0F66" w14:textId="29B9F0F8" w:rsidR="00AB5E08" w:rsidRPr="0064236E" w:rsidRDefault="00AB5E08" w:rsidP="00AB5E08">
      <w:pPr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Review of Student Work on </w:t>
      </w:r>
      <w:proofErr w:type="spellStart"/>
      <w:r>
        <w:rPr>
          <w:b/>
          <w:sz w:val="24"/>
        </w:rPr>
        <w:t>JstlExperiments</w:t>
      </w:r>
      <w:proofErr w:type="spellEnd"/>
      <w:r>
        <w:rPr>
          <w:b/>
          <w:sz w:val="24"/>
        </w:rPr>
        <w:t xml:space="preserve"> project</w:t>
      </w:r>
    </w:p>
    <w:p w14:paraId="17EF340C" w14:textId="1C9FA966" w:rsidR="0064236E" w:rsidRDefault="0064236E" w:rsidP="0064236E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Student solutions</w:t>
      </w:r>
    </w:p>
    <w:p w14:paraId="10C625AA" w14:textId="6AC8CF44" w:rsidR="0064236E" w:rsidRPr="00516D43" w:rsidRDefault="0064236E" w:rsidP="0064236E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Instructor leads group discussion on how to employ these capabilities to Class2Lab activity #4.</w:t>
      </w:r>
    </w:p>
    <w:p w14:paraId="4769911C" w14:textId="77777777" w:rsidR="00AB5E08" w:rsidRPr="00646503" w:rsidRDefault="00AB5E08" w:rsidP="00AB5E08">
      <w:pPr>
        <w:rPr>
          <w:b/>
          <w:bCs/>
          <w:sz w:val="24"/>
        </w:rPr>
      </w:pPr>
    </w:p>
    <w:p w14:paraId="2E9F06E6" w14:textId="77777777" w:rsidR="00EB2ADC" w:rsidRPr="00516D43" w:rsidRDefault="00EB2ADC" w:rsidP="00EB2ADC">
      <w:pPr>
        <w:tabs>
          <w:tab w:val="left" w:pos="720"/>
        </w:tabs>
        <w:rPr>
          <w:sz w:val="24"/>
        </w:rPr>
      </w:pPr>
      <w:r>
        <w:rPr>
          <w:b/>
          <w:sz w:val="24"/>
        </w:rPr>
        <w:t>Introduction to JSTL (Java Standard Tag Library) and EL (Expression Language)</w:t>
      </w:r>
    </w:p>
    <w:p w14:paraId="25D8749B" w14:textId="39F78BFB" w:rsidR="00EB2ADC" w:rsidRDefault="00FE45CA" w:rsidP="00EB2AD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Syntax and basic us</w:t>
      </w:r>
      <w:r w:rsidR="00EB2ADC">
        <w:rPr>
          <w:sz w:val="24"/>
        </w:rPr>
        <w:t>age (see reference material below)</w:t>
      </w:r>
    </w:p>
    <w:p w14:paraId="7BFE29FC" w14:textId="77777777" w:rsidR="00EB2ADC" w:rsidRDefault="00EB2ADC" w:rsidP="00EB2AD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Advantages:</w:t>
      </w:r>
    </w:p>
    <w:p w14:paraId="609D93EB" w14:textId="77777777" w:rsidR="00EB2ADC" w:rsidRDefault="00EB2ADC" w:rsidP="00EB2AD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Reduce coupling to server side objects</w:t>
      </w:r>
    </w:p>
    <w:p w14:paraId="18408374" w14:textId="77777777" w:rsidR="00EB2ADC" w:rsidRDefault="00EB2ADC" w:rsidP="00EB2AD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Reduce complexity by removing Java code from view and replacing with what are essentially macros that do things simply and with less code</w:t>
      </w:r>
    </w:p>
    <w:p w14:paraId="7DFFADE3" w14:textId="77777777" w:rsidR="00EB2ADC" w:rsidRDefault="00EB2ADC" w:rsidP="00EB2AD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Reduce labor</w:t>
      </w:r>
    </w:p>
    <w:p w14:paraId="54BED8DF" w14:textId="77777777" w:rsidR="00EB2ADC" w:rsidRDefault="00EB2ADC" w:rsidP="00EB2AD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Fails gracefully – no exceptions to worry about!</w:t>
      </w:r>
    </w:p>
    <w:p w14:paraId="3892C325" w14:textId="77777777" w:rsidR="00EB2ADC" w:rsidRDefault="00EB2ADC" w:rsidP="00EB2AD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Disadvantages:</w:t>
      </w:r>
    </w:p>
    <w:p w14:paraId="71553E00" w14:textId="77777777" w:rsidR="00EB2ADC" w:rsidRDefault="00EB2ADC" w:rsidP="00EB2AD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Two more “languages” to learn</w:t>
      </w:r>
    </w:p>
    <w:p w14:paraId="6E3884DA" w14:textId="77777777" w:rsidR="00EB2ADC" w:rsidRDefault="00EB2ADC" w:rsidP="00EB2AD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Hard to debug</w:t>
      </w:r>
    </w:p>
    <w:p w14:paraId="094D8CF8" w14:textId="77DFAFEF" w:rsidR="00EB2ADC" w:rsidRDefault="00FE0938" w:rsidP="00EB2AD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Not designer friendly</w:t>
      </w:r>
    </w:p>
    <w:p w14:paraId="3CAA0CD4" w14:textId="390E628D" w:rsidR="00FE0938" w:rsidRDefault="00FE0938" w:rsidP="00FE09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Important To Dos</w:t>
      </w:r>
    </w:p>
    <w:p w14:paraId="1C24F36C" w14:textId="2B16E003" w:rsidR="00213916" w:rsidRPr="00213916" w:rsidRDefault="00213916" w:rsidP="00FE0938">
      <w:pPr>
        <w:numPr>
          <w:ilvl w:val="1"/>
          <w:numId w:val="1"/>
        </w:numPr>
        <w:rPr>
          <w:b/>
          <w:sz w:val="24"/>
        </w:rPr>
      </w:pPr>
      <w:r w:rsidRPr="00213916">
        <w:rPr>
          <w:b/>
          <w:sz w:val="24"/>
        </w:rPr>
        <w:t xml:space="preserve">SQL Functions: </w:t>
      </w:r>
      <w:r>
        <w:rPr>
          <w:sz w:val="24"/>
        </w:rPr>
        <w:t>Do not use! Violates Single Responsibility Principle in VIEW pages.</w:t>
      </w:r>
    </w:p>
    <w:p w14:paraId="07A6F522" w14:textId="780F2485" w:rsidR="00213916" w:rsidRPr="00213916" w:rsidRDefault="00213916" w:rsidP="00FE0938">
      <w:pPr>
        <w:numPr>
          <w:ilvl w:val="1"/>
          <w:numId w:val="1"/>
        </w:numPr>
        <w:rPr>
          <w:b/>
          <w:sz w:val="24"/>
        </w:rPr>
      </w:pPr>
      <w:proofErr w:type="gramStart"/>
      <w:r>
        <w:rPr>
          <w:b/>
          <w:sz w:val="24"/>
        </w:rPr>
        <w:t>i18n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>for internationalization. Don’t use now. We’ll discuss later in semester.</w:t>
      </w:r>
    </w:p>
    <w:p w14:paraId="0E7D8C26" w14:textId="620B4E39" w:rsidR="00FE0938" w:rsidRDefault="00BA36E3" w:rsidP="00FE0938">
      <w:pPr>
        <w:numPr>
          <w:ilvl w:val="1"/>
          <w:numId w:val="1"/>
        </w:numPr>
        <w:rPr>
          <w:sz w:val="24"/>
        </w:rPr>
      </w:pPr>
      <w:r w:rsidRPr="00BA36E3">
        <w:rPr>
          <w:b/>
          <w:sz w:val="24"/>
        </w:rPr>
        <w:t>EL:</w:t>
      </w:r>
      <w:r>
        <w:rPr>
          <w:sz w:val="24"/>
        </w:rPr>
        <w:t xml:space="preserve"> </w:t>
      </w:r>
      <w:r w:rsidR="0064236E">
        <w:rPr>
          <w:sz w:val="24"/>
        </w:rPr>
        <w:t>one of the most important features! Y</w:t>
      </w:r>
      <w:r w:rsidR="00FE0938">
        <w:rPr>
          <w:sz w:val="24"/>
        </w:rPr>
        <w:t>ou do not need anything special in your JSP pages to use EL, however, you must be in a JSP page and you must be aware of the version of EL you are using (we are using the EL version that works with JEE 7)</w:t>
      </w:r>
    </w:p>
    <w:p w14:paraId="6EDAC155" w14:textId="33B09890" w:rsidR="00FE0938" w:rsidRPr="00FE0938" w:rsidRDefault="00FE0938" w:rsidP="00FE0938">
      <w:pPr>
        <w:numPr>
          <w:ilvl w:val="1"/>
          <w:numId w:val="1"/>
        </w:numPr>
        <w:rPr>
          <w:sz w:val="24"/>
        </w:rPr>
      </w:pPr>
      <w:r w:rsidRPr="00BA36E3">
        <w:rPr>
          <w:b/>
          <w:sz w:val="24"/>
        </w:rPr>
        <w:lastRenderedPageBreak/>
        <w:t>JSTL</w:t>
      </w:r>
      <w:r w:rsidR="00BA36E3" w:rsidRPr="00BA36E3">
        <w:rPr>
          <w:b/>
          <w:sz w:val="24"/>
        </w:rPr>
        <w:t>:</w:t>
      </w:r>
      <w:r w:rsidRPr="00FE0938">
        <w:rPr>
          <w:sz w:val="24"/>
        </w:rPr>
        <w:t xml:space="preserve"> </w:t>
      </w:r>
      <w:r w:rsidR="0064236E">
        <w:rPr>
          <w:sz w:val="24"/>
        </w:rPr>
        <w:t>Another important feature! Y</w:t>
      </w:r>
      <w:r w:rsidRPr="00FE0938">
        <w:rPr>
          <w:sz w:val="24"/>
        </w:rPr>
        <w:t xml:space="preserve">ou must be in a JSP page and you </w:t>
      </w:r>
      <w:r w:rsidRPr="00BA36E3">
        <w:rPr>
          <w:sz w:val="24"/>
          <w:u w:val="single"/>
        </w:rPr>
        <w:t xml:space="preserve">must add </w:t>
      </w:r>
      <w:proofErr w:type="spellStart"/>
      <w:r w:rsidRPr="00BA36E3">
        <w:rPr>
          <w:sz w:val="24"/>
          <w:u w:val="single"/>
        </w:rPr>
        <w:t>taglib</w:t>
      </w:r>
      <w:proofErr w:type="spellEnd"/>
      <w:r w:rsidRPr="00BA36E3">
        <w:rPr>
          <w:sz w:val="24"/>
          <w:u w:val="single"/>
        </w:rPr>
        <w:t xml:space="preserve"> statements at the top of the page</w:t>
      </w:r>
      <w:r w:rsidRPr="00FE0938">
        <w:rPr>
          <w:sz w:val="24"/>
        </w:rPr>
        <w:t xml:space="preserve">. Here are the most common </w:t>
      </w:r>
      <w:proofErr w:type="spellStart"/>
      <w:r w:rsidRPr="00FE0938">
        <w:rPr>
          <w:sz w:val="24"/>
        </w:rPr>
        <w:t>taglibs</w:t>
      </w:r>
      <w:proofErr w:type="spellEnd"/>
      <w:r w:rsidRPr="00FE0938">
        <w:rPr>
          <w:sz w:val="24"/>
        </w:rPr>
        <w:t xml:space="preserve"> which you can place at the top of every JSP even if you don’t use them (no performance penalty):</w:t>
      </w:r>
    </w:p>
    <w:p w14:paraId="20727753" w14:textId="77777777" w:rsidR="00FE0938" w:rsidRPr="00FE0938" w:rsidRDefault="00FE0938" w:rsidP="00FE0938">
      <w:pPr>
        <w:ind w:left="1080"/>
        <w:rPr>
          <w:rFonts w:ascii="Courier New" w:hAnsi="Courier New" w:cs="Courier New"/>
          <w:sz w:val="16"/>
        </w:rPr>
      </w:pPr>
      <w:r w:rsidRPr="00FE0938">
        <w:rPr>
          <w:sz w:val="24"/>
        </w:rPr>
        <w:br/>
      </w:r>
      <w:r w:rsidRPr="00FE0938">
        <w:rPr>
          <w:rFonts w:ascii="Courier New" w:hAnsi="Courier New" w:cs="Courier New"/>
          <w:sz w:val="16"/>
        </w:rPr>
        <w:t>&lt;%@</w:t>
      </w:r>
      <w:proofErr w:type="spellStart"/>
      <w:proofErr w:type="gramStart"/>
      <w:r w:rsidRPr="00FE0938">
        <w:rPr>
          <w:rFonts w:ascii="Courier New" w:hAnsi="Courier New" w:cs="Courier New"/>
          <w:sz w:val="16"/>
        </w:rPr>
        <w:t>taglib</w:t>
      </w:r>
      <w:proofErr w:type="spellEnd"/>
      <w:proofErr w:type="gramEnd"/>
      <w:r w:rsidRPr="00FE0938">
        <w:rPr>
          <w:rFonts w:ascii="Courier New" w:hAnsi="Courier New" w:cs="Courier New"/>
          <w:sz w:val="16"/>
        </w:rPr>
        <w:t xml:space="preserve"> prefix="c" </w:t>
      </w:r>
      <w:proofErr w:type="spellStart"/>
      <w:r w:rsidRPr="00FE0938">
        <w:rPr>
          <w:rFonts w:ascii="Courier New" w:hAnsi="Courier New" w:cs="Courier New"/>
          <w:sz w:val="16"/>
        </w:rPr>
        <w:t>uri</w:t>
      </w:r>
      <w:proofErr w:type="spellEnd"/>
      <w:r w:rsidRPr="00FE0938">
        <w:rPr>
          <w:rFonts w:ascii="Courier New" w:hAnsi="Courier New" w:cs="Courier New"/>
          <w:sz w:val="16"/>
        </w:rPr>
        <w:t>="http://java.sun.com/jsp/jstl/core" %&gt;</w:t>
      </w:r>
    </w:p>
    <w:p w14:paraId="62587EEC" w14:textId="77777777" w:rsidR="00FE0938" w:rsidRPr="00FE0938" w:rsidRDefault="00FE0938" w:rsidP="00FE0938">
      <w:pPr>
        <w:ind w:left="1080"/>
        <w:rPr>
          <w:rFonts w:ascii="Courier New" w:hAnsi="Courier New" w:cs="Courier New"/>
          <w:sz w:val="16"/>
        </w:rPr>
      </w:pPr>
      <w:r w:rsidRPr="00FE0938">
        <w:rPr>
          <w:rFonts w:ascii="Courier New" w:hAnsi="Courier New" w:cs="Courier New"/>
          <w:sz w:val="16"/>
        </w:rPr>
        <w:t>&lt;%@</w:t>
      </w:r>
      <w:proofErr w:type="spellStart"/>
      <w:proofErr w:type="gramStart"/>
      <w:r w:rsidRPr="00FE0938">
        <w:rPr>
          <w:rFonts w:ascii="Courier New" w:hAnsi="Courier New" w:cs="Courier New"/>
          <w:sz w:val="16"/>
        </w:rPr>
        <w:t>taglib</w:t>
      </w:r>
      <w:proofErr w:type="spellEnd"/>
      <w:proofErr w:type="gramEnd"/>
      <w:r w:rsidRPr="00FE0938">
        <w:rPr>
          <w:rFonts w:ascii="Courier New" w:hAnsi="Courier New" w:cs="Courier New"/>
          <w:sz w:val="16"/>
        </w:rPr>
        <w:t xml:space="preserve"> prefix="</w:t>
      </w:r>
      <w:proofErr w:type="spellStart"/>
      <w:r w:rsidRPr="00FE0938">
        <w:rPr>
          <w:rFonts w:ascii="Courier New" w:hAnsi="Courier New" w:cs="Courier New"/>
          <w:sz w:val="16"/>
        </w:rPr>
        <w:t>fn</w:t>
      </w:r>
      <w:proofErr w:type="spellEnd"/>
      <w:r w:rsidRPr="00FE0938">
        <w:rPr>
          <w:rFonts w:ascii="Courier New" w:hAnsi="Courier New" w:cs="Courier New"/>
          <w:sz w:val="16"/>
        </w:rPr>
        <w:t xml:space="preserve">" </w:t>
      </w:r>
      <w:proofErr w:type="spellStart"/>
      <w:r w:rsidRPr="00FE0938">
        <w:rPr>
          <w:rFonts w:ascii="Courier New" w:hAnsi="Courier New" w:cs="Courier New"/>
          <w:sz w:val="16"/>
        </w:rPr>
        <w:t>uri</w:t>
      </w:r>
      <w:proofErr w:type="spellEnd"/>
      <w:r w:rsidRPr="00FE0938">
        <w:rPr>
          <w:rFonts w:ascii="Courier New" w:hAnsi="Courier New" w:cs="Courier New"/>
          <w:sz w:val="16"/>
        </w:rPr>
        <w:t>="http://java.sun.com/jsp/jstl/functions" %&gt;</w:t>
      </w:r>
    </w:p>
    <w:p w14:paraId="780A006B" w14:textId="77777777" w:rsidR="00FE0938" w:rsidRPr="00FE0938" w:rsidRDefault="00FE0938" w:rsidP="00FE0938">
      <w:pPr>
        <w:ind w:left="1080"/>
        <w:rPr>
          <w:rFonts w:ascii="Courier New" w:hAnsi="Courier New" w:cs="Courier New"/>
          <w:sz w:val="16"/>
        </w:rPr>
      </w:pPr>
      <w:r w:rsidRPr="00FE0938">
        <w:rPr>
          <w:rFonts w:ascii="Courier New" w:hAnsi="Courier New" w:cs="Courier New"/>
          <w:sz w:val="16"/>
        </w:rPr>
        <w:t>&lt;%@</w:t>
      </w:r>
      <w:proofErr w:type="spellStart"/>
      <w:proofErr w:type="gramStart"/>
      <w:r w:rsidRPr="00FE0938">
        <w:rPr>
          <w:rFonts w:ascii="Courier New" w:hAnsi="Courier New" w:cs="Courier New"/>
          <w:sz w:val="16"/>
        </w:rPr>
        <w:t>taglib</w:t>
      </w:r>
      <w:proofErr w:type="spellEnd"/>
      <w:proofErr w:type="gramEnd"/>
      <w:r w:rsidRPr="00FE0938">
        <w:rPr>
          <w:rFonts w:ascii="Courier New" w:hAnsi="Courier New" w:cs="Courier New"/>
          <w:sz w:val="16"/>
        </w:rPr>
        <w:t xml:space="preserve"> prefix="</w:t>
      </w:r>
      <w:proofErr w:type="spellStart"/>
      <w:r w:rsidRPr="00FE0938">
        <w:rPr>
          <w:rFonts w:ascii="Courier New" w:hAnsi="Courier New" w:cs="Courier New"/>
          <w:sz w:val="16"/>
        </w:rPr>
        <w:t>fmt</w:t>
      </w:r>
      <w:proofErr w:type="spellEnd"/>
      <w:r w:rsidRPr="00FE0938">
        <w:rPr>
          <w:rFonts w:ascii="Courier New" w:hAnsi="Courier New" w:cs="Courier New"/>
          <w:sz w:val="16"/>
        </w:rPr>
        <w:t xml:space="preserve">" </w:t>
      </w:r>
      <w:proofErr w:type="spellStart"/>
      <w:r w:rsidRPr="00FE0938">
        <w:rPr>
          <w:rFonts w:ascii="Courier New" w:hAnsi="Courier New" w:cs="Courier New"/>
          <w:sz w:val="16"/>
        </w:rPr>
        <w:t>uri</w:t>
      </w:r>
      <w:proofErr w:type="spellEnd"/>
      <w:r w:rsidRPr="00FE0938">
        <w:rPr>
          <w:rFonts w:ascii="Courier New" w:hAnsi="Courier New" w:cs="Courier New"/>
          <w:sz w:val="16"/>
        </w:rPr>
        <w:t>="http://java.sun.com/jsp/jstl/fmt" %&gt;</w:t>
      </w:r>
    </w:p>
    <w:p w14:paraId="32BEFD29" w14:textId="77777777" w:rsidR="00FE0938" w:rsidRPr="00FE0938" w:rsidRDefault="00FE0938" w:rsidP="00FE0938">
      <w:pPr>
        <w:ind w:left="1080"/>
        <w:rPr>
          <w:rFonts w:ascii="Courier New" w:hAnsi="Courier New" w:cs="Courier New"/>
          <w:sz w:val="16"/>
        </w:rPr>
      </w:pPr>
      <w:r w:rsidRPr="00FE0938">
        <w:rPr>
          <w:rFonts w:ascii="Courier New" w:hAnsi="Courier New" w:cs="Courier New"/>
          <w:sz w:val="16"/>
        </w:rPr>
        <w:t>&lt;%@</w:t>
      </w:r>
      <w:proofErr w:type="spellStart"/>
      <w:proofErr w:type="gramStart"/>
      <w:r w:rsidRPr="00FE0938">
        <w:rPr>
          <w:rFonts w:ascii="Courier New" w:hAnsi="Courier New" w:cs="Courier New"/>
          <w:sz w:val="16"/>
        </w:rPr>
        <w:t>taglib</w:t>
      </w:r>
      <w:proofErr w:type="spellEnd"/>
      <w:proofErr w:type="gramEnd"/>
      <w:r w:rsidRPr="00FE0938">
        <w:rPr>
          <w:rFonts w:ascii="Courier New" w:hAnsi="Courier New" w:cs="Courier New"/>
          <w:sz w:val="16"/>
        </w:rPr>
        <w:t xml:space="preserve"> prefix="sec" </w:t>
      </w:r>
      <w:proofErr w:type="spellStart"/>
      <w:r w:rsidRPr="00FE0938">
        <w:rPr>
          <w:rFonts w:ascii="Courier New" w:hAnsi="Courier New" w:cs="Courier New"/>
          <w:sz w:val="16"/>
        </w:rPr>
        <w:t>uri</w:t>
      </w:r>
      <w:proofErr w:type="spellEnd"/>
      <w:r w:rsidRPr="00FE0938">
        <w:rPr>
          <w:rFonts w:ascii="Courier New" w:hAnsi="Courier New" w:cs="Courier New"/>
          <w:sz w:val="16"/>
        </w:rPr>
        <w:t>="http://www.springframework.org/security/tags" %&gt;</w:t>
      </w:r>
    </w:p>
    <w:p w14:paraId="249675D1" w14:textId="5DF6EF2D" w:rsidR="00FE0938" w:rsidRPr="002B1323" w:rsidRDefault="00FE0938" w:rsidP="00FE0938">
      <w:pPr>
        <w:ind w:left="1080"/>
        <w:rPr>
          <w:sz w:val="24"/>
        </w:rPr>
      </w:pPr>
    </w:p>
    <w:p w14:paraId="3B3291DE" w14:textId="77777777" w:rsidR="00FE0938" w:rsidRPr="00FE0938" w:rsidRDefault="00FE0938" w:rsidP="00FE0938">
      <w:pPr>
        <w:tabs>
          <w:tab w:val="left" w:pos="720"/>
        </w:tabs>
        <w:rPr>
          <w:sz w:val="24"/>
        </w:rPr>
      </w:pPr>
      <w:r w:rsidRPr="00FE0938">
        <w:rPr>
          <w:b/>
          <w:sz w:val="24"/>
        </w:rPr>
        <w:t>Handling Exceptions in a controller</w:t>
      </w:r>
    </w:p>
    <w:p w14:paraId="1E12BB4E" w14:textId="2947C179" w:rsidR="00FE0938" w:rsidRDefault="00FE0938" w:rsidP="00FE09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Instructor will demonstrate</w:t>
      </w:r>
    </w:p>
    <w:p w14:paraId="3D8B509D" w14:textId="2186FB1F" w:rsidR="00143621" w:rsidRDefault="00143621" w:rsidP="00FE09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general you should do traditional exception handling in the controller, and place the request dispatch code after the try-catch so that you can forward exception messages.</w:t>
      </w:r>
    </w:p>
    <w:p w14:paraId="1F808BFC" w14:textId="7EB99779" w:rsidR="00143621" w:rsidRDefault="00143621" w:rsidP="00FE09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Java v7 introduced a new way to handle exceptions, called “try-with-resources”. Here is the documentation: </w:t>
      </w:r>
      <w:hyperlink r:id="rId7" w:history="1">
        <w:r w:rsidRPr="008535B4">
          <w:rPr>
            <w:rStyle w:val="Hyperlink"/>
            <w:sz w:val="24"/>
          </w:rPr>
          <w:t>https://docs.oracle.com/javase/tutorial/essential/exceptions/tryResourceClose.html</w:t>
        </w:r>
      </w:hyperlink>
      <w:r>
        <w:rPr>
          <w:sz w:val="24"/>
        </w:rPr>
        <w:t xml:space="preserve"> </w:t>
      </w:r>
    </w:p>
    <w:p w14:paraId="4FA86804" w14:textId="3DF583B1" w:rsidR="00FE0938" w:rsidRDefault="00143621" w:rsidP="0014362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 is recommended that you not use the try-with-resources approach to exception </w:t>
      </w:r>
      <w:proofErr w:type="gramStart"/>
      <w:r>
        <w:rPr>
          <w:sz w:val="24"/>
        </w:rPr>
        <w:t>handling,</w:t>
      </w:r>
      <w:proofErr w:type="gramEnd"/>
      <w:r>
        <w:rPr>
          <w:sz w:val="24"/>
        </w:rPr>
        <w:t xml:space="preserve"> because</w:t>
      </w:r>
      <w:r w:rsidR="00FE0938" w:rsidRPr="00143621">
        <w:rPr>
          <w:sz w:val="24"/>
        </w:rPr>
        <w:t xml:space="preserve"> once you </w:t>
      </w:r>
      <w:r w:rsidR="00BA36E3" w:rsidRPr="00143621">
        <w:rPr>
          <w:sz w:val="24"/>
        </w:rPr>
        <w:t>close</w:t>
      </w:r>
      <w:r w:rsidR="00FD2C0D" w:rsidRPr="00143621">
        <w:rPr>
          <w:sz w:val="24"/>
        </w:rPr>
        <w:t xml:space="preserve"> or flush</w:t>
      </w:r>
      <w:r w:rsidR="00BA36E3" w:rsidRPr="00143621">
        <w:rPr>
          <w:sz w:val="24"/>
        </w:rPr>
        <w:t xml:space="preserve"> the response object </w:t>
      </w:r>
      <w:r w:rsidR="00FE0938" w:rsidRPr="00143621">
        <w:rPr>
          <w:sz w:val="24"/>
        </w:rPr>
        <w:t xml:space="preserve">you cannot perform any other operations with that response object. This includes using the forward method of the </w:t>
      </w:r>
      <w:proofErr w:type="spellStart"/>
      <w:r w:rsidR="00FE0938" w:rsidRPr="00143621">
        <w:rPr>
          <w:sz w:val="24"/>
        </w:rPr>
        <w:t>RequestDispatcher</w:t>
      </w:r>
      <w:proofErr w:type="spellEnd"/>
      <w:r w:rsidR="00FE0938" w:rsidRPr="00143621">
        <w:rPr>
          <w:sz w:val="24"/>
        </w:rPr>
        <w:t>.</w:t>
      </w:r>
    </w:p>
    <w:p w14:paraId="0EC9FF63" w14:textId="6CB486C8" w:rsidR="00143621" w:rsidRPr="00143621" w:rsidRDefault="00143621" w:rsidP="0014362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you create a new Servlet in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you will get sample code in the </w:t>
      </w:r>
      <w:proofErr w:type="spellStart"/>
      <w:r>
        <w:rPr>
          <w:sz w:val="24"/>
        </w:rPr>
        <w:t>processRequest</w:t>
      </w:r>
      <w:proofErr w:type="spellEnd"/>
      <w:r>
        <w:rPr>
          <w:sz w:val="24"/>
        </w:rPr>
        <w:t xml:space="preserve"> method that uses the try-with-resources technique.</w:t>
      </w:r>
      <w:r w:rsidR="0064236E">
        <w:rPr>
          <w:sz w:val="24"/>
        </w:rPr>
        <w:t xml:space="preserve"> Revise this to use the old, traditional try-catch technique.</w:t>
      </w:r>
    </w:p>
    <w:p w14:paraId="3FC8E0FC" w14:textId="77777777" w:rsidR="0064236E" w:rsidRDefault="0064236E" w:rsidP="00183CC1">
      <w:pPr>
        <w:rPr>
          <w:b/>
          <w:sz w:val="24"/>
        </w:rPr>
      </w:pPr>
    </w:p>
    <w:p w14:paraId="719AF328" w14:textId="77777777" w:rsidR="0064236E" w:rsidRPr="00516D43" w:rsidRDefault="0064236E" w:rsidP="0064236E">
      <w:pPr>
        <w:tabs>
          <w:tab w:val="left" w:pos="0"/>
        </w:tabs>
        <w:rPr>
          <w:sz w:val="24"/>
        </w:rPr>
      </w:pPr>
      <w:r>
        <w:rPr>
          <w:b/>
          <w:sz w:val="24"/>
        </w:rPr>
        <w:t xml:space="preserve">Using the CSS Editor in </w:t>
      </w:r>
      <w:proofErr w:type="spellStart"/>
      <w:r>
        <w:rPr>
          <w:b/>
          <w:sz w:val="24"/>
        </w:rPr>
        <w:t>Netbeans</w:t>
      </w:r>
      <w:proofErr w:type="spellEnd"/>
    </w:p>
    <w:p w14:paraId="606F3480" w14:textId="77777777" w:rsidR="0064236E" w:rsidRPr="0045011F" w:rsidRDefault="0064236E" w:rsidP="0064236E">
      <w:pPr>
        <w:numPr>
          <w:ilvl w:val="0"/>
          <w:numId w:val="5"/>
        </w:numPr>
        <w:ind w:left="1080"/>
        <w:rPr>
          <w:b/>
          <w:bCs/>
          <w:sz w:val="24"/>
        </w:rPr>
      </w:pPr>
      <w:r>
        <w:rPr>
          <w:sz w:val="24"/>
        </w:rPr>
        <w:t xml:space="preserve">There is a wizard for creating a new CSS file from the web category in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>.</w:t>
      </w:r>
    </w:p>
    <w:p w14:paraId="253DECCA" w14:textId="77777777" w:rsidR="0064236E" w:rsidRPr="005B1164" w:rsidRDefault="0064236E" w:rsidP="0064236E">
      <w:pPr>
        <w:numPr>
          <w:ilvl w:val="1"/>
          <w:numId w:val="5"/>
        </w:numPr>
        <w:ind w:left="1800"/>
        <w:rPr>
          <w:b/>
          <w:bCs/>
          <w:sz w:val="24"/>
        </w:rPr>
      </w:pPr>
      <w:r>
        <w:rPr>
          <w:sz w:val="24"/>
        </w:rPr>
        <w:t xml:space="preserve">This will create a blank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file for you to edit, and</w:t>
      </w:r>
    </w:p>
    <w:p w14:paraId="53B1D680" w14:textId="77777777" w:rsidR="0064236E" w:rsidRPr="005B1164" w:rsidRDefault="0064236E" w:rsidP="0064236E">
      <w:pPr>
        <w:numPr>
          <w:ilvl w:val="1"/>
          <w:numId w:val="5"/>
        </w:numPr>
        <w:ind w:left="1800"/>
        <w:rPr>
          <w:b/>
          <w:bCs/>
          <w:sz w:val="24"/>
        </w:rPr>
      </w:pPr>
      <w:r>
        <w:rPr>
          <w:sz w:val="24"/>
        </w:rPr>
        <w:t xml:space="preserve">You will have some </w:t>
      </w:r>
      <w:proofErr w:type="spellStart"/>
      <w:r>
        <w:rPr>
          <w:sz w:val="24"/>
        </w:rPr>
        <w:t>intellisence</w:t>
      </w:r>
      <w:proofErr w:type="spellEnd"/>
      <w:r>
        <w:rPr>
          <w:sz w:val="24"/>
        </w:rPr>
        <w:t xml:space="preserve"> assistance in the editor, and</w:t>
      </w:r>
    </w:p>
    <w:p w14:paraId="687ED386" w14:textId="77777777" w:rsidR="0064236E" w:rsidRPr="00A82614" w:rsidRDefault="0064236E" w:rsidP="0064236E">
      <w:pPr>
        <w:numPr>
          <w:ilvl w:val="1"/>
          <w:numId w:val="5"/>
        </w:numPr>
        <w:ind w:left="1800"/>
        <w:rPr>
          <w:b/>
          <w:bCs/>
          <w:sz w:val="24"/>
        </w:rPr>
      </w:pPr>
      <w:r>
        <w:rPr>
          <w:sz w:val="24"/>
        </w:rPr>
        <w:t xml:space="preserve">From the Window Menu in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you can select </w:t>
      </w:r>
      <w:r>
        <w:rPr>
          <w:sz w:val="24"/>
        </w:rPr>
        <w:br/>
        <w:t>Web &gt; CSS Styles to see a pane that displays your current CSS rules. And add rule icon helps you create new rules. You’ll see this icon in the lower, properties panel.</w:t>
      </w:r>
    </w:p>
    <w:p w14:paraId="6485B284" w14:textId="77777777" w:rsidR="0064236E" w:rsidRPr="00EA00FC" w:rsidRDefault="0064236E" w:rsidP="0064236E">
      <w:pPr>
        <w:numPr>
          <w:ilvl w:val="1"/>
          <w:numId w:val="5"/>
        </w:numPr>
        <w:ind w:left="1800"/>
        <w:rPr>
          <w:b/>
          <w:bCs/>
          <w:sz w:val="24"/>
        </w:rPr>
      </w:pPr>
      <w:r>
        <w:rPr>
          <w:sz w:val="24"/>
        </w:rPr>
        <w:t>You can drag and drop a CSS file from the projects tab into your web page to automatically create the link tag.</w:t>
      </w:r>
      <w:r w:rsidRPr="00EA00FC">
        <w:rPr>
          <w:sz w:val="24"/>
        </w:rPr>
        <w:br/>
      </w:r>
    </w:p>
    <w:p w14:paraId="781E4EF0" w14:textId="77777777" w:rsidR="0064236E" w:rsidRDefault="0064236E" w:rsidP="0064236E">
      <w:p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>Introduction to Maven</w:t>
      </w:r>
    </w:p>
    <w:p w14:paraId="3DC736FD" w14:textId="77777777" w:rsidR="0064236E" w:rsidRPr="00550B51" w:rsidRDefault="0064236E" w:rsidP="0064236E">
      <w:pPr>
        <w:numPr>
          <w:ilvl w:val="0"/>
          <w:numId w:val="14"/>
        </w:numPr>
        <w:tabs>
          <w:tab w:val="left" w:pos="720"/>
        </w:tabs>
        <w:ind w:left="1080"/>
        <w:rPr>
          <w:b/>
          <w:sz w:val="24"/>
        </w:rPr>
      </w:pPr>
      <w:r>
        <w:rPr>
          <w:sz w:val="24"/>
        </w:rPr>
        <w:t>Maven is a Java build, deploy, test, report and dependency management system that can automate many of these tasks.</w:t>
      </w:r>
    </w:p>
    <w:p w14:paraId="1E954DAC" w14:textId="77777777" w:rsidR="0064236E" w:rsidRPr="00445A89" w:rsidRDefault="0064236E" w:rsidP="0064236E">
      <w:pPr>
        <w:numPr>
          <w:ilvl w:val="0"/>
          <w:numId w:val="14"/>
        </w:numPr>
        <w:tabs>
          <w:tab w:val="left" w:pos="720"/>
        </w:tabs>
        <w:ind w:left="1080"/>
        <w:rPr>
          <w:b/>
          <w:sz w:val="24"/>
        </w:rPr>
      </w:pPr>
      <w:r>
        <w:rPr>
          <w:sz w:val="24"/>
        </w:rPr>
        <w:t xml:space="preserve">The two main advantages of using Maven to develop Java applications is that it manages your dependent libraries for you and it is a universal format that works in any development tool or IDE that </w:t>
      </w:r>
      <w:proofErr w:type="spellStart"/>
      <w:r>
        <w:rPr>
          <w:sz w:val="24"/>
        </w:rPr>
        <w:t>suppots</w:t>
      </w:r>
      <w:proofErr w:type="spellEnd"/>
      <w:r>
        <w:rPr>
          <w:sz w:val="24"/>
        </w:rPr>
        <w:t xml:space="preserve"> Maven. This means, for example, that you can create and work on a Maven project in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one day, and then load it into a different IDE – say Eclipse or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– and continue working on it there the next day. The Maven project format is the same for all development tools, so it’s portable.</w:t>
      </w:r>
    </w:p>
    <w:p w14:paraId="60D17714" w14:textId="433FF791" w:rsidR="0064236E" w:rsidRPr="0064236E" w:rsidRDefault="0064236E" w:rsidP="0064236E">
      <w:pPr>
        <w:numPr>
          <w:ilvl w:val="0"/>
          <w:numId w:val="14"/>
        </w:numPr>
        <w:tabs>
          <w:tab w:val="left" w:pos="720"/>
        </w:tabs>
        <w:ind w:left="1080"/>
        <w:rPr>
          <w:b/>
          <w:color w:val="FF0000"/>
          <w:sz w:val="24"/>
        </w:rPr>
      </w:pPr>
      <w:r>
        <w:rPr>
          <w:sz w:val="24"/>
        </w:rPr>
        <w:lastRenderedPageBreak/>
        <w:t>To create a Maven project go to the New Project &gt; Maven category and select Maven Web Application.</w:t>
      </w:r>
      <w:r>
        <w:rPr>
          <w:sz w:val="24"/>
        </w:rPr>
        <w:t xml:space="preserve"> </w:t>
      </w:r>
      <w:r w:rsidRPr="0064236E">
        <w:rPr>
          <w:b/>
          <w:color w:val="FF0000"/>
          <w:sz w:val="24"/>
        </w:rPr>
        <w:t>Starting today all new projects must be created as Maven projects.</w:t>
      </w:r>
    </w:p>
    <w:p w14:paraId="5ED231ED" w14:textId="77777777" w:rsidR="0064236E" w:rsidRDefault="0064236E" w:rsidP="0064236E">
      <w:pPr>
        <w:numPr>
          <w:ilvl w:val="0"/>
          <w:numId w:val="14"/>
        </w:numPr>
        <w:tabs>
          <w:tab w:val="left" w:pos="720"/>
        </w:tabs>
        <w:ind w:left="1080"/>
        <w:rPr>
          <w:b/>
          <w:sz w:val="24"/>
        </w:rPr>
      </w:pPr>
      <w:r>
        <w:rPr>
          <w:sz w:val="24"/>
        </w:rPr>
        <w:t xml:space="preserve">Read more about Maven here: </w:t>
      </w:r>
      <w:r>
        <w:rPr>
          <w:sz w:val="24"/>
        </w:rPr>
        <w:br/>
      </w:r>
      <w:hyperlink r:id="rId8" w:history="1">
        <w:r w:rsidRPr="0068127B">
          <w:rPr>
            <w:rStyle w:val="Hyperlink"/>
            <w:b/>
            <w:sz w:val="24"/>
          </w:rPr>
          <w:t>https://books.sonatype.com/mvnref-book/reference/public-book.html</w:t>
        </w:r>
      </w:hyperlink>
    </w:p>
    <w:p w14:paraId="40D22E02" w14:textId="77777777" w:rsidR="0064236E" w:rsidRDefault="0064236E" w:rsidP="0064236E">
      <w:pPr>
        <w:numPr>
          <w:ilvl w:val="0"/>
          <w:numId w:val="14"/>
        </w:numPr>
        <w:tabs>
          <w:tab w:val="left" w:pos="720"/>
        </w:tabs>
        <w:ind w:left="1080"/>
        <w:rPr>
          <w:b/>
          <w:sz w:val="24"/>
        </w:rPr>
      </w:pPr>
      <w:r>
        <w:rPr>
          <w:sz w:val="24"/>
        </w:rPr>
        <w:t xml:space="preserve">And here’s a video of using Maven in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>:</w:t>
      </w:r>
      <w:r>
        <w:rPr>
          <w:sz w:val="24"/>
        </w:rPr>
        <w:br/>
      </w:r>
      <w:hyperlink r:id="rId9" w:history="1">
        <w:r w:rsidRPr="0068127B">
          <w:rPr>
            <w:rStyle w:val="Hyperlink"/>
            <w:b/>
            <w:sz w:val="24"/>
          </w:rPr>
          <w:t>https://youtu.be/XMbTz_NQpUc</w:t>
        </w:r>
      </w:hyperlink>
      <w:r>
        <w:rPr>
          <w:b/>
          <w:sz w:val="24"/>
        </w:rPr>
        <w:t xml:space="preserve"> </w:t>
      </w:r>
    </w:p>
    <w:p w14:paraId="01A2739E" w14:textId="77777777" w:rsidR="0064236E" w:rsidRDefault="0064236E" w:rsidP="00183CC1">
      <w:pPr>
        <w:rPr>
          <w:b/>
          <w:sz w:val="24"/>
        </w:rPr>
      </w:pPr>
    </w:p>
    <w:p w14:paraId="503A131E" w14:textId="77777777" w:rsidR="0064236E" w:rsidRDefault="0064236E" w:rsidP="00183CC1">
      <w:pPr>
        <w:rPr>
          <w:b/>
          <w:sz w:val="24"/>
        </w:rPr>
      </w:pPr>
    </w:p>
    <w:p w14:paraId="5EFC51DF" w14:textId="77777777" w:rsidR="0064236E" w:rsidRDefault="0064236E" w:rsidP="00183CC1">
      <w:pPr>
        <w:rPr>
          <w:b/>
          <w:sz w:val="24"/>
        </w:rPr>
      </w:pPr>
    </w:p>
    <w:p w14:paraId="10DDB381" w14:textId="77777777" w:rsidR="0064236E" w:rsidRDefault="0064236E" w:rsidP="00183CC1">
      <w:pPr>
        <w:rPr>
          <w:b/>
          <w:sz w:val="24"/>
        </w:rPr>
      </w:pPr>
    </w:p>
    <w:p w14:paraId="405E161E" w14:textId="08835AF0" w:rsidR="00646503" w:rsidRDefault="00646503" w:rsidP="00183CC1">
      <w:pPr>
        <w:rPr>
          <w:b/>
          <w:sz w:val="24"/>
        </w:rPr>
      </w:pPr>
      <w:r>
        <w:rPr>
          <w:b/>
          <w:sz w:val="24"/>
        </w:rPr>
        <w:t xml:space="preserve">Lab: </w:t>
      </w:r>
    </w:p>
    <w:p w14:paraId="502456F9" w14:textId="5688DA22" w:rsidR="009C171C" w:rsidRDefault="0064236E" w:rsidP="00646503">
      <w:pPr>
        <w:numPr>
          <w:ilvl w:val="0"/>
          <w:numId w:val="8"/>
        </w:numPr>
        <w:rPr>
          <w:sz w:val="24"/>
        </w:rPr>
      </w:pPr>
      <w:r>
        <w:rPr>
          <w:sz w:val="24"/>
        </w:rPr>
        <w:t>As a group we’ll work on adding JSTL and/or EL to our Class2Lab activity #4</w:t>
      </w:r>
      <w:r w:rsidR="009C171C">
        <w:rPr>
          <w:sz w:val="24"/>
        </w:rPr>
        <w:t xml:space="preserve">. </w:t>
      </w:r>
    </w:p>
    <w:p w14:paraId="6C9AEE3A" w14:textId="1FAD8A96" w:rsidR="00183CC1" w:rsidRPr="00F025C4" w:rsidRDefault="0064236E" w:rsidP="00646503">
      <w:pPr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Next, we’ll practice create a version of our Class2Lab project, using only activity #4, using Maven. </w:t>
      </w:r>
      <w:r w:rsidR="00324ABA">
        <w:rPr>
          <w:sz w:val="24"/>
        </w:rPr>
        <w:t xml:space="preserve">We’ll also practice using the </w:t>
      </w:r>
      <w:proofErr w:type="spellStart"/>
      <w:r w:rsidR="00324ABA">
        <w:rPr>
          <w:sz w:val="24"/>
        </w:rPr>
        <w:t>Netbeans</w:t>
      </w:r>
      <w:proofErr w:type="spellEnd"/>
      <w:r w:rsidR="00324ABA">
        <w:rPr>
          <w:sz w:val="24"/>
        </w:rPr>
        <w:t xml:space="preserve"> CSS editor to add some style to our pages. </w:t>
      </w:r>
      <w:r>
        <w:rPr>
          <w:sz w:val="24"/>
        </w:rPr>
        <w:t>Then we’ll clean, build and run the application.</w:t>
      </w:r>
      <w:r w:rsidR="00BE1406">
        <w:rPr>
          <w:sz w:val="24"/>
        </w:rPr>
        <w:br/>
      </w:r>
      <w:r w:rsidR="00646503">
        <w:rPr>
          <w:b/>
          <w:sz w:val="24"/>
        </w:rPr>
        <w:br/>
      </w:r>
    </w:p>
    <w:p w14:paraId="0EB2227B" w14:textId="77777777" w:rsidR="006A0993" w:rsidRDefault="006A0993">
      <w:pPr>
        <w:rPr>
          <w:b/>
          <w:bCs/>
          <w:sz w:val="24"/>
        </w:rPr>
      </w:pPr>
      <w:r>
        <w:rPr>
          <w:b/>
          <w:bCs/>
          <w:sz w:val="24"/>
        </w:rPr>
        <w:t>Textbook Chapters (and other resources) covered:</w:t>
      </w:r>
    </w:p>
    <w:p w14:paraId="43E66DE7" w14:textId="1A59EE0E" w:rsidR="00F037E0" w:rsidRDefault="00F037E0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JSTL</w:t>
      </w:r>
      <w:r w:rsidR="002570A8">
        <w:rPr>
          <w:sz w:val="24"/>
        </w:rPr>
        <w:t xml:space="preserve"> and EL</w:t>
      </w:r>
      <w:r>
        <w:rPr>
          <w:sz w:val="24"/>
        </w:rPr>
        <w:t xml:space="preserve"> Quick Reference PDF on Blackboard</w:t>
      </w:r>
    </w:p>
    <w:p w14:paraId="63884F03" w14:textId="6BE253EE" w:rsidR="00EF3A65" w:rsidRDefault="00EF3A65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Official EL Reference: </w:t>
      </w:r>
      <w:hyperlink r:id="rId10" w:anchor="GJDDD" w:history="1">
        <w:r w:rsidRPr="0035523C">
          <w:rPr>
            <w:rStyle w:val="Hyperlink"/>
            <w:sz w:val="24"/>
          </w:rPr>
          <w:t>https://docs.oracle.com/javaee/7/tutorial/jsf-el.htm#GJDDD</w:t>
        </w:r>
      </w:hyperlink>
      <w:r>
        <w:rPr>
          <w:sz w:val="24"/>
        </w:rPr>
        <w:t xml:space="preserve"> </w:t>
      </w:r>
    </w:p>
    <w:p w14:paraId="20BD4769" w14:textId="20CD9C1E" w:rsidR="0061468F" w:rsidRDefault="0061468F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Official JSTL Reference (outdated JEE 5): </w:t>
      </w:r>
      <w:hyperlink r:id="rId11" w:history="1">
        <w:r w:rsidRPr="0035523C">
          <w:rPr>
            <w:rStyle w:val="Hyperlink"/>
            <w:sz w:val="24"/>
          </w:rPr>
          <w:t>http://docs.oracle.com/javaee/5/tutorial/doc/bnake.html</w:t>
        </w:r>
      </w:hyperlink>
      <w:r>
        <w:rPr>
          <w:sz w:val="24"/>
        </w:rPr>
        <w:t xml:space="preserve"> </w:t>
      </w:r>
    </w:p>
    <w:p w14:paraId="68C1E2C4" w14:textId="71255716" w:rsidR="00FE45CA" w:rsidRDefault="00FE45CA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EL and JSTL tutorials and references listed in Class 4 Plan</w:t>
      </w:r>
    </w:p>
    <w:p w14:paraId="641E9075" w14:textId="0114AFEC" w:rsidR="00862C69" w:rsidRDefault="00862C69" w:rsidP="00646503">
      <w:pPr>
        <w:numPr>
          <w:ilvl w:val="0"/>
          <w:numId w:val="2"/>
        </w:numPr>
        <w:rPr>
          <w:sz w:val="24"/>
        </w:rPr>
      </w:pPr>
      <w:r>
        <w:rPr>
          <w:rStyle w:val="Hyperlink"/>
          <w:color w:val="auto"/>
          <w:sz w:val="24"/>
          <w:u w:val="none"/>
        </w:rPr>
        <w:t xml:space="preserve">CSS Tutorials: </w:t>
      </w:r>
      <w:hyperlink r:id="rId12" w:history="1">
        <w:r w:rsidRPr="00215757">
          <w:rPr>
            <w:rStyle w:val="Hyperlink"/>
            <w:sz w:val="24"/>
          </w:rPr>
          <w:t>http://w3schools.com/css</w:t>
        </w:r>
      </w:hyperlink>
      <w:r>
        <w:rPr>
          <w:rStyle w:val="Hyperlink"/>
          <w:color w:val="auto"/>
          <w:sz w:val="24"/>
          <w:u w:val="none"/>
        </w:rPr>
        <w:t xml:space="preserve"> </w:t>
      </w:r>
    </w:p>
    <w:p w14:paraId="62E18274" w14:textId="77777777" w:rsidR="000764BB" w:rsidRDefault="000764BB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Java EE v1.7 tutorial: </w:t>
      </w:r>
      <w:hyperlink r:id="rId13" w:history="1">
        <w:r w:rsidRPr="00E76B25">
          <w:rPr>
            <w:rStyle w:val="Hyperlink"/>
            <w:sz w:val="24"/>
          </w:rPr>
          <w:t>http://docs.oracle.com/javaee/7/tutorial/doc/home.htm</w:t>
        </w:r>
      </w:hyperlink>
      <w:r>
        <w:rPr>
          <w:sz w:val="24"/>
        </w:rPr>
        <w:t xml:space="preserve"> </w:t>
      </w:r>
    </w:p>
    <w:p w14:paraId="005677B5" w14:textId="77777777" w:rsidR="000764BB" w:rsidRDefault="00EB2ADC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Java SE API (v1.8</w:t>
      </w:r>
      <w:r w:rsidR="000764BB">
        <w:rPr>
          <w:sz w:val="24"/>
        </w:rPr>
        <w:t xml:space="preserve">): </w:t>
      </w:r>
      <w:hyperlink r:id="rId14" w:history="1">
        <w:r w:rsidRPr="00B95C90">
          <w:rPr>
            <w:rStyle w:val="Hyperlink"/>
            <w:sz w:val="24"/>
          </w:rPr>
          <w:t>http://docs.oracle.com/javase/8/docs/api/</w:t>
        </w:r>
      </w:hyperlink>
      <w:r w:rsidR="000764BB">
        <w:rPr>
          <w:sz w:val="24"/>
        </w:rPr>
        <w:t xml:space="preserve"> </w:t>
      </w:r>
    </w:p>
    <w:p w14:paraId="103B0CE2" w14:textId="77777777" w:rsidR="000764BB" w:rsidRDefault="000764BB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Java EE API (v1.7): </w:t>
      </w:r>
      <w:hyperlink r:id="rId15" w:history="1">
        <w:r w:rsidRPr="00E76B25">
          <w:rPr>
            <w:rStyle w:val="Hyperlink"/>
            <w:sz w:val="24"/>
          </w:rPr>
          <w:t>http://docs.oracle.com/javaee/7/api/</w:t>
        </w:r>
      </w:hyperlink>
      <w:r>
        <w:rPr>
          <w:sz w:val="24"/>
        </w:rPr>
        <w:t xml:space="preserve"> </w:t>
      </w:r>
    </w:p>
    <w:p w14:paraId="446A016F" w14:textId="77777777" w:rsidR="000764BB" w:rsidRDefault="000764BB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Online tutorials for client-side: </w:t>
      </w:r>
      <w:hyperlink r:id="rId16" w:history="1">
        <w:r w:rsidRPr="00AA3BEC">
          <w:rPr>
            <w:rStyle w:val="Hyperlink"/>
            <w:sz w:val="24"/>
          </w:rPr>
          <w:t>http://w2schools.com</w:t>
        </w:r>
      </w:hyperlink>
      <w:r>
        <w:rPr>
          <w:sz w:val="24"/>
        </w:rPr>
        <w:t xml:space="preserve"> </w:t>
      </w:r>
    </w:p>
    <w:p w14:paraId="31C5E489" w14:textId="77777777" w:rsidR="00142FBA" w:rsidRDefault="000764BB" w:rsidP="00646503">
      <w:pPr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web development tutorials: </w:t>
      </w:r>
      <w:hyperlink r:id="rId17" w:history="1">
        <w:r w:rsidRPr="00AA3BEC">
          <w:rPr>
            <w:rStyle w:val="Hyperlink"/>
            <w:sz w:val="24"/>
          </w:rPr>
          <w:t>https://netbeans.org/kb/trails/java-ee.html</w:t>
        </w:r>
      </w:hyperlink>
    </w:p>
    <w:p w14:paraId="0FDD2654" w14:textId="77777777" w:rsidR="000764BB" w:rsidRPr="00142FBA" w:rsidRDefault="000764BB" w:rsidP="00646503">
      <w:pPr>
        <w:numPr>
          <w:ilvl w:val="0"/>
          <w:numId w:val="2"/>
        </w:numPr>
        <w:rPr>
          <w:sz w:val="24"/>
        </w:rPr>
      </w:pPr>
      <w:proofErr w:type="spellStart"/>
      <w:r w:rsidRPr="00142FBA">
        <w:rPr>
          <w:sz w:val="24"/>
        </w:rPr>
        <w:t>Netbeans</w:t>
      </w:r>
      <w:proofErr w:type="spellEnd"/>
      <w:r w:rsidRPr="00142FBA">
        <w:rPr>
          <w:sz w:val="24"/>
        </w:rPr>
        <w:t xml:space="preserve"> </w:t>
      </w:r>
      <w:proofErr w:type="spellStart"/>
      <w:r w:rsidRPr="00142FBA">
        <w:rPr>
          <w:sz w:val="24"/>
        </w:rPr>
        <w:t>Git</w:t>
      </w:r>
      <w:proofErr w:type="spellEnd"/>
      <w:r w:rsidRPr="00142FBA">
        <w:rPr>
          <w:sz w:val="24"/>
        </w:rPr>
        <w:t xml:space="preserve"> </w:t>
      </w:r>
      <w:r w:rsidR="00AA2F60" w:rsidRPr="00142FBA">
        <w:rPr>
          <w:sz w:val="24"/>
        </w:rPr>
        <w:t>User Guide</w:t>
      </w:r>
      <w:r w:rsidRPr="00142FBA">
        <w:rPr>
          <w:sz w:val="24"/>
        </w:rPr>
        <w:t xml:space="preserve">: </w:t>
      </w:r>
      <w:hyperlink r:id="rId18" w:history="1">
        <w:r w:rsidR="00935FE3" w:rsidRPr="00142FBA">
          <w:rPr>
            <w:rStyle w:val="Hyperlink"/>
            <w:sz w:val="23"/>
            <w:szCs w:val="23"/>
          </w:rPr>
          <w:t>http://netbeans.org/kb/docs/ide/git.html</w:t>
        </w:r>
      </w:hyperlink>
      <w:r w:rsidR="00142FBA" w:rsidRPr="00142FBA">
        <w:rPr>
          <w:rStyle w:val="Hyperlink"/>
          <w:sz w:val="23"/>
          <w:szCs w:val="23"/>
        </w:rPr>
        <w:br/>
      </w:r>
      <w:r w:rsidR="00142FBA" w:rsidRPr="00142FBA">
        <w:rPr>
          <w:sz w:val="24"/>
        </w:rPr>
        <w:t>(don’t use SSH – we’ll be using the modern HTTPS approach)</w:t>
      </w:r>
    </w:p>
    <w:p w14:paraId="32140DBA" w14:textId="77777777" w:rsidR="008D5D72" w:rsidRDefault="008D5D72" w:rsidP="008D5D72">
      <w:pPr>
        <w:rPr>
          <w:sz w:val="24"/>
        </w:rPr>
      </w:pPr>
    </w:p>
    <w:p w14:paraId="465F6EAA" w14:textId="77777777" w:rsidR="006A0993" w:rsidRDefault="006A0993">
      <w:pPr>
        <w:rPr>
          <w:sz w:val="24"/>
        </w:rPr>
      </w:pPr>
    </w:p>
    <w:p w14:paraId="56253E48" w14:textId="203E2FA4" w:rsidR="00A7090E" w:rsidRDefault="00324ABA" w:rsidP="00A7090E">
      <w:pPr>
        <w:rPr>
          <w:b/>
          <w:bCs/>
          <w:sz w:val="24"/>
        </w:rPr>
      </w:pPr>
      <w:r>
        <w:rPr>
          <w:b/>
          <w:sz w:val="24"/>
        </w:rPr>
        <w:t>Homework</w:t>
      </w:r>
      <w:r w:rsidR="00A7090E">
        <w:rPr>
          <w:b/>
          <w:sz w:val="24"/>
        </w:rPr>
        <w:t xml:space="preserve"> Work for Next Class</w:t>
      </w:r>
      <w:r>
        <w:rPr>
          <w:b/>
          <w:sz w:val="24"/>
        </w:rPr>
        <w:t xml:space="preserve"> (</w:t>
      </w:r>
      <w:bookmarkStart w:id="0" w:name="_GoBack"/>
      <w:r w:rsidRPr="00324ABA">
        <w:rPr>
          <w:b/>
          <w:color w:val="FF0000"/>
          <w:sz w:val="24"/>
        </w:rPr>
        <w:t>2 points for completion on time</w:t>
      </w:r>
      <w:bookmarkEnd w:id="0"/>
      <w:r>
        <w:rPr>
          <w:b/>
          <w:sz w:val="24"/>
        </w:rPr>
        <w:t>)</w:t>
      </w:r>
    </w:p>
    <w:p w14:paraId="6DD337C8" w14:textId="77777777" w:rsidR="008C007E" w:rsidRDefault="004F7E0F" w:rsidP="00A973A7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Complete any unfinished lab challenges</w:t>
      </w:r>
    </w:p>
    <w:p w14:paraId="0DBF04DE" w14:textId="24DEA25A" w:rsidR="00183CC1" w:rsidRDefault="00EB2ADC" w:rsidP="00324ABA">
      <w:pPr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Continue </w:t>
      </w:r>
      <w:r w:rsidR="00324ABA">
        <w:rPr>
          <w:sz w:val="24"/>
        </w:rPr>
        <w:t>study and experimentation with JSTL and EL and Maven</w:t>
      </w:r>
      <w:r w:rsidR="00A973A7" w:rsidRPr="00904410">
        <w:rPr>
          <w:sz w:val="24"/>
        </w:rPr>
        <w:t>.</w:t>
      </w:r>
    </w:p>
    <w:p w14:paraId="0C07241A" w14:textId="09009EEA" w:rsidR="00324ABA" w:rsidRPr="00904410" w:rsidRDefault="00324ABA" w:rsidP="00324ABA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Journal your experiences with your independent research and experimentation by Journaling your experiences.</w:t>
      </w:r>
    </w:p>
    <w:sectPr w:rsidR="00324ABA" w:rsidRPr="00904410" w:rsidSect="0065762A">
      <w:pgSz w:w="12240" w:h="15840"/>
      <w:pgMar w:top="1440" w:right="13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135E"/>
    <w:multiLevelType w:val="multilevel"/>
    <w:tmpl w:val="DDA0FB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D1D23A0"/>
    <w:multiLevelType w:val="hybridMultilevel"/>
    <w:tmpl w:val="D7E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75342"/>
    <w:multiLevelType w:val="hybridMultilevel"/>
    <w:tmpl w:val="A4FCC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5C583C"/>
    <w:multiLevelType w:val="hybridMultilevel"/>
    <w:tmpl w:val="7BFAC8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4850CB"/>
    <w:multiLevelType w:val="multilevel"/>
    <w:tmpl w:val="DDA0FB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37364F8D"/>
    <w:multiLevelType w:val="multilevel"/>
    <w:tmpl w:val="DDA0FB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4630633C"/>
    <w:multiLevelType w:val="hybridMultilevel"/>
    <w:tmpl w:val="32288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4323D3"/>
    <w:multiLevelType w:val="hybridMultilevel"/>
    <w:tmpl w:val="2C5C11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320B1F"/>
    <w:multiLevelType w:val="hybridMultilevel"/>
    <w:tmpl w:val="DDA0FB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BD267FC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4C4A6C07"/>
    <w:multiLevelType w:val="hybridMultilevel"/>
    <w:tmpl w:val="59AA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12D8E"/>
    <w:multiLevelType w:val="hybridMultilevel"/>
    <w:tmpl w:val="21B8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5A4325"/>
    <w:multiLevelType w:val="hybridMultilevel"/>
    <w:tmpl w:val="4C000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E05C06"/>
    <w:multiLevelType w:val="hybridMultilevel"/>
    <w:tmpl w:val="E33040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F14B9F"/>
    <w:multiLevelType w:val="hybridMultilevel"/>
    <w:tmpl w:val="AF0A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2"/>
  </w:num>
  <w:num w:numId="5">
    <w:abstractNumId w:val="12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3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93"/>
    <w:rsid w:val="00001D7B"/>
    <w:rsid w:val="0000363C"/>
    <w:rsid w:val="00012394"/>
    <w:rsid w:val="00015788"/>
    <w:rsid w:val="000764BB"/>
    <w:rsid w:val="0008148F"/>
    <w:rsid w:val="00094928"/>
    <w:rsid w:val="000B124E"/>
    <w:rsid w:val="000C59E3"/>
    <w:rsid w:val="000F3DD0"/>
    <w:rsid w:val="00141C21"/>
    <w:rsid w:val="00142FBA"/>
    <w:rsid w:val="00143621"/>
    <w:rsid w:val="00155145"/>
    <w:rsid w:val="00172463"/>
    <w:rsid w:val="001817A1"/>
    <w:rsid w:val="00183CC1"/>
    <w:rsid w:val="00184093"/>
    <w:rsid w:val="001841D9"/>
    <w:rsid w:val="00186787"/>
    <w:rsid w:val="001906FB"/>
    <w:rsid w:val="001B4F29"/>
    <w:rsid w:val="001F0E33"/>
    <w:rsid w:val="00201592"/>
    <w:rsid w:val="00213916"/>
    <w:rsid w:val="00217963"/>
    <w:rsid w:val="0022157C"/>
    <w:rsid w:val="002570A8"/>
    <w:rsid w:val="00267FB0"/>
    <w:rsid w:val="00283A4E"/>
    <w:rsid w:val="0029082B"/>
    <w:rsid w:val="002A1BC6"/>
    <w:rsid w:val="003124C7"/>
    <w:rsid w:val="00321D4C"/>
    <w:rsid w:val="00323DF6"/>
    <w:rsid w:val="00324ABA"/>
    <w:rsid w:val="003263D2"/>
    <w:rsid w:val="0033674D"/>
    <w:rsid w:val="00346B01"/>
    <w:rsid w:val="00346BA9"/>
    <w:rsid w:val="003536AA"/>
    <w:rsid w:val="00356F7A"/>
    <w:rsid w:val="00357AAF"/>
    <w:rsid w:val="0036614F"/>
    <w:rsid w:val="00367880"/>
    <w:rsid w:val="003738E3"/>
    <w:rsid w:val="00381034"/>
    <w:rsid w:val="003867BE"/>
    <w:rsid w:val="003A0979"/>
    <w:rsid w:val="003B1C3D"/>
    <w:rsid w:val="003D2251"/>
    <w:rsid w:val="003D47B8"/>
    <w:rsid w:val="003D7ED2"/>
    <w:rsid w:val="0040214E"/>
    <w:rsid w:val="0041628A"/>
    <w:rsid w:val="004403F2"/>
    <w:rsid w:val="0045011F"/>
    <w:rsid w:val="0045753C"/>
    <w:rsid w:val="00460396"/>
    <w:rsid w:val="004618DB"/>
    <w:rsid w:val="00472F99"/>
    <w:rsid w:val="00477194"/>
    <w:rsid w:val="004857E0"/>
    <w:rsid w:val="004A3332"/>
    <w:rsid w:val="004F56AA"/>
    <w:rsid w:val="004F7E0F"/>
    <w:rsid w:val="00516D43"/>
    <w:rsid w:val="00525938"/>
    <w:rsid w:val="00550729"/>
    <w:rsid w:val="00575CF8"/>
    <w:rsid w:val="00581CC3"/>
    <w:rsid w:val="005842ED"/>
    <w:rsid w:val="00591577"/>
    <w:rsid w:val="005972B6"/>
    <w:rsid w:val="005A5DEB"/>
    <w:rsid w:val="005B1164"/>
    <w:rsid w:val="005B53CC"/>
    <w:rsid w:val="005C2EBF"/>
    <w:rsid w:val="005D713A"/>
    <w:rsid w:val="005E79B0"/>
    <w:rsid w:val="005F2A93"/>
    <w:rsid w:val="005F7C7A"/>
    <w:rsid w:val="0061468F"/>
    <w:rsid w:val="0064236E"/>
    <w:rsid w:val="00646503"/>
    <w:rsid w:val="00652EDF"/>
    <w:rsid w:val="0065762A"/>
    <w:rsid w:val="006746DC"/>
    <w:rsid w:val="006A0993"/>
    <w:rsid w:val="006A7CD5"/>
    <w:rsid w:val="006B4F8E"/>
    <w:rsid w:val="007137CC"/>
    <w:rsid w:val="007209A7"/>
    <w:rsid w:val="00722E63"/>
    <w:rsid w:val="007260F5"/>
    <w:rsid w:val="00732EC3"/>
    <w:rsid w:val="00763613"/>
    <w:rsid w:val="007705EE"/>
    <w:rsid w:val="00776D50"/>
    <w:rsid w:val="007961EF"/>
    <w:rsid w:val="007B643A"/>
    <w:rsid w:val="007C2781"/>
    <w:rsid w:val="007C419B"/>
    <w:rsid w:val="007E53F3"/>
    <w:rsid w:val="007E54B2"/>
    <w:rsid w:val="00810FCA"/>
    <w:rsid w:val="00862C69"/>
    <w:rsid w:val="00893F45"/>
    <w:rsid w:val="00894160"/>
    <w:rsid w:val="00894C5A"/>
    <w:rsid w:val="008A2395"/>
    <w:rsid w:val="008A2973"/>
    <w:rsid w:val="008B6902"/>
    <w:rsid w:val="008C007E"/>
    <w:rsid w:val="008D5D72"/>
    <w:rsid w:val="008E49EF"/>
    <w:rsid w:val="00901623"/>
    <w:rsid w:val="00904410"/>
    <w:rsid w:val="009234CE"/>
    <w:rsid w:val="009342D6"/>
    <w:rsid w:val="00935FE3"/>
    <w:rsid w:val="00940906"/>
    <w:rsid w:val="00944EDA"/>
    <w:rsid w:val="00953CC0"/>
    <w:rsid w:val="00957C71"/>
    <w:rsid w:val="00962848"/>
    <w:rsid w:val="009679FF"/>
    <w:rsid w:val="00971C0B"/>
    <w:rsid w:val="00974B26"/>
    <w:rsid w:val="00975075"/>
    <w:rsid w:val="009810CC"/>
    <w:rsid w:val="00991305"/>
    <w:rsid w:val="00997B62"/>
    <w:rsid w:val="009C171C"/>
    <w:rsid w:val="009C7A0F"/>
    <w:rsid w:val="00A1013A"/>
    <w:rsid w:val="00A44140"/>
    <w:rsid w:val="00A62C53"/>
    <w:rsid w:val="00A66BBE"/>
    <w:rsid w:val="00A7090E"/>
    <w:rsid w:val="00A92545"/>
    <w:rsid w:val="00A973A7"/>
    <w:rsid w:val="00AA2F60"/>
    <w:rsid w:val="00AB5A54"/>
    <w:rsid w:val="00AB5E08"/>
    <w:rsid w:val="00AD0353"/>
    <w:rsid w:val="00AE5C9A"/>
    <w:rsid w:val="00B0497B"/>
    <w:rsid w:val="00B10E93"/>
    <w:rsid w:val="00B35F7E"/>
    <w:rsid w:val="00B72180"/>
    <w:rsid w:val="00B75911"/>
    <w:rsid w:val="00B768D4"/>
    <w:rsid w:val="00B8353E"/>
    <w:rsid w:val="00BA36E3"/>
    <w:rsid w:val="00BB09D7"/>
    <w:rsid w:val="00BE1406"/>
    <w:rsid w:val="00BE1A9B"/>
    <w:rsid w:val="00BE2D7D"/>
    <w:rsid w:val="00C20315"/>
    <w:rsid w:val="00C2285D"/>
    <w:rsid w:val="00C44D90"/>
    <w:rsid w:val="00C6680B"/>
    <w:rsid w:val="00C7266C"/>
    <w:rsid w:val="00C90970"/>
    <w:rsid w:val="00CF5B73"/>
    <w:rsid w:val="00D23B51"/>
    <w:rsid w:val="00D3197D"/>
    <w:rsid w:val="00D53C79"/>
    <w:rsid w:val="00D72034"/>
    <w:rsid w:val="00D87683"/>
    <w:rsid w:val="00DA320B"/>
    <w:rsid w:val="00DB3F87"/>
    <w:rsid w:val="00DB5E9D"/>
    <w:rsid w:val="00DE6702"/>
    <w:rsid w:val="00E33AB4"/>
    <w:rsid w:val="00E43C15"/>
    <w:rsid w:val="00EA5AEA"/>
    <w:rsid w:val="00EB2ADC"/>
    <w:rsid w:val="00EB7550"/>
    <w:rsid w:val="00EC364E"/>
    <w:rsid w:val="00EF3A65"/>
    <w:rsid w:val="00EF3FA7"/>
    <w:rsid w:val="00F025C4"/>
    <w:rsid w:val="00F037E0"/>
    <w:rsid w:val="00F14B66"/>
    <w:rsid w:val="00F40D2F"/>
    <w:rsid w:val="00F65DE0"/>
    <w:rsid w:val="00F83676"/>
    <w:rsid w:val="00F84324"/>
    <w:rsid w:val="00FC14A1"/>
    <w:rsid w:val="00FC71E1"/>
    <w:rsid w:val="00FD2C0D"/>
    <w:rsid w:val="00FD7114"/>
    <w:rsid w:val="00FE0938"/>
    <w:rsid w:val="00FE45CA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40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semiHidden="1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semiHidden="1" w:uiPriority="37" w:unhideWhenUsed="1"/>
    <w:lsdException w:name="Light Grid Accent 6" w:semiHidden="1" w:uiPriority="39" w:unhideWhenUsed="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1623"/>
  </w:style>
  <w:style w:type="paragraph" w:styleId="Heading1">
    <w:name w:val="heading 1"/>
    <w:basedOn w:val="Normal"/>
    <w:next w:val="Normal"/>
    <w:qFormat/>
    <w:rsid w:val="0090162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01623"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90162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901623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901623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1623"/>
    <w:rPr>
      <w:color w:val="0000FF"/>
      <w:u w:val="single"/>
    </w:rPr>
  </w:style>
  <w:style w:type="paragraph" w:styleId="BodyText">
    <w:name w:val="Body Text"/>
    <w:basedOn w:val="Normal"/>
    <w:rsid w:val="00901623"/>
    <w:rPr>
      <w:sz w:val="24"/>
    </w:rPr>
  </w:style>
  <w:style w:type="character" w:styleId="FollowedHyperlink">
    <w:name w:val="FollowedHyperlink"/>
    <w:rsid w:val="00901623"/>
    <w:rPr>
      <w:color w:val="800080"/>
      <w:u w:val="single"/>
    </w:rPr>
  </w:style>
  <w:style w:type="paragraph" w:styleId="BalloonText">
    <w:name w:val="Balloon Text"/>
    <w:basedOn w:val="Normal"/>
    <w:semiHidden/>
    <w:rsid w:val="008E4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67"/>
    <w:rsid w:val="00584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semiHidden="1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semiHidden="1" w:uiPriority="37" w:unhideWhenUsed="1"/>
    <w:lsdException w:name="Light Grid Accent 6" w:semiHidden="1" w:uiPriority="39" w:unhideWhenUsed="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1623"/>
  </w:style>
  <w:style w:type="paragraph" w:styleId="Heading1">
    <w:name w:val="heading 1"/>
    <w:basedOn w:val="Normal"/>
    <w:next w:val="Normal"/>
    <w:qFormat/>
    <w:rsid w:val="0090162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01623"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90162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901623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901623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1623"/>
    <w:rPr>
      <w:color w:val="0000FF"/>
      <w:u w:val="single"/>
    </w:rPr>
  </w:style>
  <w:style w:type="paragraph" w:styleId="BodyText">
    <w:name w:val="Body Text"/>
    <w:basedOn w:val="Normal"/>
    <w:rsid w:val="00901623"/>
    <w:rPr>
      <w:sz w:val="24"/>
    </w:rPr>
  </w:style>
  <w:style w:type="character" w:styleId="FollowedHyperlink">
    <w:name w:val="FollowedHyperlink"/>
    <w:rsid w:val="00901623"/>
    <w:rPr>
      <w:color w:val="800080"/>
      <w:u w:val="single"/>
    </w:rPr>
  </w:style>
  <w:style w:type="paragraph" w:styleId="BalloonText">
    <w:name w:val="Balloon Text"/>
    <w:basedOn w:val="Normal"/>
    <w:semiHidden/>
    <w:rsid w:val="008E4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67"/>
    <w:rsid w:val="0058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youtu.be/XMbTz_NQpUc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cs.oracle.com/javaee/7/tutorial/jsf-el.htm" TargetMode="External"/><Relationship Id="rId11" Type="http://schemas.openxmlformats.org/officeDocument/2006/relationships/hyperlink" Target="http://docs.oracle.com/javaee/5/tutorial/doc/bnake.html" TargetMode="External"/><Relationship Id="rId12" Type="http://schemas.openxmlformats.org/officeDocument/2006/relationships/hyperlink" Target="http://w3schools.com/css" TargetMode="External"/><Relationship Id="rId13" Type="http://schemas.openxmlformats.org/officeDocument/2006/relationships/hyperlink" Target="http://docs.oracle.com/javaee/7/tutorial/doc/home.htm" TargetMode="External"/><Relationship Id="rId14" Type="http://schemas.openxmlformats.org/officeDocument/2006/relationships/hyperlink" Target="http://docs.oracle.com/javase/8/docs/api/" TargetMode="External"/><Relationship Id="rId15" Type="http://schemas.openxmlformats.org/officeDocument/2006/relationships/hyperlink" Target="http://docs.oracle.com/javaee/7/api/" TargetMode="External"/><Relationship Id="rId16" Type="http://schemas.openxmlformats.org/officeDocument/2006/relationships/hyperlink" Target="http://w2schools.com" TargetMode="External"/><Relationship Id="rId17" Type="http://schemas.openxmlformats.org/officeDocument/2006/relationships/hyperlink" Target="https://netbeans.org/kb/trails/java-ee.html" TargetMode="External"/><Relationship Id="rId18" Type="http://schemas.openxmlformats.org/officeDocument/2006/relationships/hyperlink" Target="http://netbeans.org/kb/docs/ide/git.html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ocs.oracle.com/javase/tutorial/essential/exceptions/tryResourceClose.html" TargetMode="External"/><Relationship Id="rId8" Type="http://schemas.openxmlformats.org/officeDocument/2006/relationships/hyperlink" Target="https://books.sonatype.com/mvnref-book/reference/public-book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3B24D3-438A-B147-AECD-A30A8E15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Office\Templates\Normal.dot</Template>
  <TotalTime>11</TotalTime>
  <Pages>3</Pages>
  <Words>995</Words>
  <Characters>5675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</vt:lpstr>
    </vt:vector>
  </TitlesOfParts>
  <Company>Real Object Solutions</Company>
  <LinksUpToDate>false</LinksUpToDate>
  <CharactersWithSpaces>6657</CharactersWithSpaces>
  <SharedDoc>false</SharedDoc>
  <HLinks>
    <vt:vector size="72" baseType="variant">
      <vt:variant>
        <vt:i4>71</vt:i4>
      </vt:variant>
      <vt:variant>
        <vt:i4>33</vt:i4>
      </vt:variant>
      <vt:variant>
        <vt:i4>0</vt:i4>
      </vt:variant>
      <vt:variant>
        <vt:i4>5</vt:i4>
      </vt:variant>
      <vt:variant>
        <vt:lpwstr>http://docs.oracle.com/javase/tutorial/jdbc/</vt:lpwstr>
      </vt:variant>
      <vt:variant>
        <vt:lpwstr/>
      </vt:variant>
      <vt:variant>
        <vt:i4>6488168</vt:i4>
      </vt:variant>
      <vt:variant>
        <vt:i4>30</vt:i4>
      </vt:variant>
      <vt:variant>
        <vt:i4>0</vt:i4>
      </vt:variant>
      <vt:variant>
        <vt:i4>5</vt:i4>
      </vt:variant>
      <vt:variant>
        <vt:lpwstr>http://www.journaldev.com/2064/jsp-expression-language-el-example-tutorial</vt:lpwstr>
      </vt:variant>
      <vt:variant>
        <vt:lpwstr/>
      </vt:variant>
      <vt:variant>
        <vt:i4>7208966</vt:i4>
      </vt:variant>
      <vt:variant>
        <vt:i4>27</vt:i4>
      </vt:variant>
      <vt:variant>
        <vt:i4>0</vt:i4>
      </vt:variant>
      <vt:variant>
        <vt:i4>5</vt:i4>
      </vt:variant>
      <vt:variant>
        <vt:lpwstr>http://docs.oracle.com/javaee/6/tutorial/doc/bnahq.html</vt:lpwstr>
      </vt:variant>
      <vt:variant>
        <vt:lpwstr/>
      </vt:variant>
      <vt:variant>
        <vt:i4>4915322</vt:i4>
      </vt:variant>
      <vt:variant>
        <vt:i4>24</vt:i4>
      </vt:variant>
      <vt:variant>
        <vt:i4>0</vt:i4>
      </vt:variant>
      <vt:variant>
        <vt:i4>5</vt:i4>
      </vt:variant>
      <vt:variant>
        <vt:lpwstr>http://www.tutorialspoint.com/jsp/jsp_standard_tag_library.htm</vt:lpwstr>
      </vt:variant>
      <vt:variant>
        <vt:lpwstr/>
      </vt:variant>
      <vt:variant>
        <vt:i4>7995398</vt:i4>
      </vt:variant>
      <vt:variant>
        <vt:i4>21</vt:i4>
      </vt:variant>
      <vt:variant>
        <vt:i4>0</vt:i4>
      </vt:variant>
      <vt:variant>
        <vt:i4>5</vt:i4>
      </vt:variant>
      <vt:variant>
        <vt:lpwstr>http://docs.oracle.com/javaee/5/tutorial/doc/bnake.html</vt:lpwstr>
      </vt:variant>
      <vt:variant>
        <vt:lpwstr/>
      </vt:variant>
      <vt:variant>
        <vt:i4>1507414</vt:i4>
      </vt:variant>
      <vt:variant>
        <vt:i4>18</vt:i4>
      </vt:variant>
      <vt:variant>
        <vt:i4>0</vt:i4>
      </vt:variant>
      <vt:variant>
        <vt:i4>5</vt:i4>
      </vt:variant>
      <vt:variant>
        <vt:lpwstr>http://netbeans.org/kb/docs/ide/git.html</vt:lpwstr>
      </vt:variant>
      <vt:variant>
        <vt:lpwstr/>
      </vt:variant>
      <vt:variant>
        <vt:i4>7405637</vt:i4>
      </vt:variant>
      <vt:variant>
        <vt:i4>15</vt:i4>
      </vt:variant>
      <vt:variant>
        <vt:i4>0</vt:i4>
      </vt:variant>
      <vt:variant>
        <vt:i4>5</vt:i4>
      </vt:variant>
      <vt:variant>
        <vt:lpwstr>https://netbeans.org/kb/trails/java-ee.html</vt:lpwstr>
      </vt:variant>
      <vt:variant>
        <vt:lpwstr/>
      </vt:variant>
      <vt:variant>
        <vt:i4>5570586</vt:i4>
      </vt:variant>
      <vt:variant>
        <vt:i4>12</vt:i4>
      </vt:variant>
      <vt:variant>
        <vt:i4>0</vt:i4>
      </vt:variant>
      <vt:variant>
        <vt:i4>5</vt:i4>
      </vt:variant>
      <vt:variant>
        <vt:lpwstr>http://w2schools.com</vt:lpwstr>
      </vt:variant>
      <vt:variant>
        <vt:lpwstr/>
      </vt:variant>
      <vt:variant>
        <vt:i4>6160451</vt:i4>
      </vt:variant>
      <vt:variant>
        <vt:i4>9</vt:i4>
      </vt:variant>
      <vt:variant>
        <vt:i4>0</vt:i4>
      </vt:variant>
      <vt:variant>
        <vt:i4>5</vt:i4>
      </vt:variant>
      <vt:variant>
        <vt:lpwstr>http://docs.oracle.com/javaee/7/api/</vt:lpwstr>
      </vt:variant>
      <vt:variant>
        <vt:lpwstr/>
      </vt:variant>
      <vt:variant>
        <vt:i4>196668</vt:i4>
      </vt:variant>
      <vt:variant>
        <vt:i4>6</vt:i4>
      </vt:variant>
      <vt:variant>
        <vt:i4>0</vt:i4>
      </vt:variant>
      <vt:variant>
        <vt:i4>5</vt:i4>
      </vt:variant>
      <vt:variant>
        <vt:lpwstr>http://docs.oracle.com/javase/7/docs/api/</vt:lpwstr>
      </vt:variant>
      <vt:variant>
        <vt:lpwstr/>
      </vt:variant>
      <vt:variant>
        <vt:i4>4587576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http://docs.oracle.com/javaee/7/tutorial/doc/home.htm</vt:lpwstr>
      </vt:variant>
      <vt:variant>
        <vt:lpwstr/>
      </vt:variant>
      <vt:variant>
        <vt:i4>5767198</vt:i4>
      </vt:variant>
      <vt:variant>
        <vt:i4>0</vt:i4>
      </vt:variant>
      <vt:variant>
        <vt:i4>0</vt:i4>
      </vt:variant>
      <vt:variant>
        <vt:i4>5</vt:i4>
      </vt:variant>
      <vt:variant>
        <vt:lpwstr>http://getbootstrap.com/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</dc:title>
  <dc:subject/>
  <dc:creator>wick</dc:creator>
  <cp:keywords/>
  <cp:lastModifiedBy>Jim Lombardo</cp:lastModifiedBy>
  <cp:revision>4</cp:revision>
  <cp:lastPrinted>2007-01-17T18:06:00Z</cp:lastPrinted>
  <dcterms:created xsi:type="dcterms:W3CDTF">2017-09-07T15:28:00Z</dcterms:created>
  <dcterms:modified xsi:type="dcterms:W3CDTF">2017-09-07T15:44:00Z</dcterms:modified>
</cp:coreProperties>
</file>